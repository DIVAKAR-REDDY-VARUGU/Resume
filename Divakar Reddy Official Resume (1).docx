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E1320" w:rsidR="00F46D05" w:rsidP="548592B5" w:rsidRDefault="00F834D1" w14:paraId="5723D9AF" w14:textId="27C403F0">
      <w:pPr>
        <w:spacing w:after="0" w:line="276" w:lineRule="auto"/>
        <w:jc w:val="center"/>
        <w:rPr>
          <w:rFonts w:ascii="Cambria" w:hAnsi="Cambria" w:asciiTheme="majorAscii" w:hAnsiTheme="majorAscii"/>
          <w:b w:val="1"/>
          <w:bCs w:val="1"/>
          <w:color w:val="auto"/>
          <w:sz w:val="56"/>
          <w:szCs w:val="56"/>
        </w:rPr>
      </w:pPr>
      <w:r w:rsidRPr="548592B5" w:rsidR="11759640">
        <w:rPr>
          <w:rFonts w:ascii="Cambria" w:hAnsi="Cambria" w:asciiTheme="majorAscii" w:hAnsiTheme="majorAscii"/>
          <w:b w:val="1"/>
          <w:bCs w:val="1"/>
          <w:color w:val="auto"/>
          <w:sz w:val="56"/>
          <w:szCs w:val="56"/>
        </w:rPr>
        <w:t>Divakar</w:t>
      </w:r>
      <w:r w:rsidRPr="548592B5" w:rsidR="3723F53B">
        <w:rPr>
          <w:rFonts w:ascii="Cambria" w:hAnsi="Cambria" w:asciiTheme="majorAscii" w:hAnsiTheme="majorAscii"/>
          <w:b w:val="1"/>
          <w:bCs w:val="1"/>
          <w:color w:val="auto"/>
          <w:sz w:val="56"/>
          <w:szCs w:val="56"/>
        </w:rPr>
        <w:t xml:space="preserve"> </w:t>
      </w:r>
      <w:r w:rsidRPr="548592B5" w:rsidR="2566E047">
        <w:rPr>
          <w:rFonts w:ascii="Cambria" w:hAnsi="Cambria" w:asciiTheme="majorAscii" w:hAnsiTheme="majorAscii"/>
          <w:b w:val="1"/>
          <w:bCs w:val="1"/>
          <w:color w:val="auto"/>
          <w:sz w:val="56"/>
          <w:szCs w:val="56"/>
        </w:rPr>
        <w:t>Reddy Varugu</w:t>
      </w:r>
    </w:p>
    <w:p w:rsidRPr="003E1320" w:rsidR="00B95DDC" w:rsidP="548592B5" w:rsidRDefault="000375ED" w14:paraId="7B982C58" w14:textId="4831E756">
      <w:pPr>
        <w:spacing w:line="276" w:lineRule="auto"/>
        <w:jc w:val="center"/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</w:pPr>
      <w:r w:rsidRPr="21D6EB5B" w:rsidR="633F756B"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  <w:t xml:space="preserve">divakarreddyvarugu@gmail.com </w:t>
      </w:r>
      <w:r w:rsidRPr="21D6EB5B" w:rsidR="5ACA50C8"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  <w:t>|</w:t>
      </w:r>
      <w:r w:rsidRPr="21D6EB5B" w:rsidR="0DA2A0C4"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  <w:t xml:space="preserve"> +91</w:t>
      </w:r>
      <w:r w:rsidRPr="21D6EB5B" w:rsidR="5ACA50C8"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  <w:t xml:space="preserve"> </w:t>
      </w:r>
      <w:r w:rsidRPr="21D6EB5B" w:rsidR="05F36EC2">
        <w:rPr>
          <w:rFonts w:ascii="Cambria" w:hAnsi="Cambria" w:asciiTheme="majorAscii" w:hAnsiTheme="majorAscii"/>
          <w:b w:val="1"/>
          <w:bCs w:val="1"/>
          <w:color w:val="auto"/>
          <w:sz w:val="24"/>
          <w:szCs w:val="24"/>
        </w:rPr>
        <w:t>7569009307</w:t>
      </w:r>
    </w:p>
    <w:p w:rsidRPr="00905C68" w:rsidR="009D1D9F" w:rsidP="00965D26" w:rsidRDefault="00951D49" w14:paraId="53987D6C" w14:textId="7682397C">
      <w:pPr>
        <w:spacing w:after="0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 w:rsidRPr="00905C68">
        <w:rPr>
          <w:rFonts w:asciiTheme="majorHAnsi" w:hAnsiTheme="majorHAnsi"/>
          <w:b/>
          <w:bCs/>
          <w:color w:val="auto"/>
          <w:sz w:val="28"/>
          <w:szCs w:val="28"/>
          <w:u w:val="single"/>
        </w:rPr>
        <w:t>EXPERIENCE</w:t>
      </w:r>
    </w:p>
    <w:p w:rsidRPr="003E1320" w:rsidR="00951D49" w:rsidP="2CB1D56B" w:rsidRDefault="007943AC" w14:paraId="0557AF50" w14:textId="19BACFEC">
      <w:pPr>
        <w:pStyle w:val="Heading2"/>
        <w:spacing w:before="0" w:after="0" w:line="276" w:lineRule="auto"/>
        <w:jc w:val="both"/>
        <w:rPr>
          <w:b w:val="0"/>
          <w:bCs w:val="0"/>
          <w:i w:val="1"/>
          <w:iCs w:val="1"/>
          <w:color w:val="auto"/>
        </w:rPr>
      </w:pPr>
      <w:r w:rsidRPr="21D6EB5B" w:rsidR="771B3272">
        <w:rPr>
          <w:caps w:val="0"/>
          <w:smallCaps w:val="0"/>
          <w:color w:val="auto"/>
        </w:rPr>
        <w:t xml:space="preserve">Full Stack </w:t>
      </w:r>
      <w:r w:rsidRPr="21D6EB5B" w:rsidR="7F6A0C56">
        <w:rPr>
          <w:caps w:val="0"/>
          <w:smallCaps w:val="0"/>
          <w:color w:val="auto"/>
        </w:rPr>
        <w:t>Developer:</w:t>
      </w:r>
      <w:r w:rsidRPr="21D6EB5B" w:rsidR="771B3272">
        <w:rPr>
          <w:caps w:val="0"/>
          <w:smallCaps w:val="0"/>
          <w:color w:val="auto"/>
        </w:rPr>
        <w:t xml:space="preserve"> </w:t>
      </w:r>
      <w:r w:rsidRPr="21D6EB5B" w:rsidR="12CA421D">
        <w:rPr>
          <w:caps w:val="0"/>
          <w:smallCaps w:val="0"/>
          <w:color w:val="auto"/>
        </w:rPr>
        <w:t>S</w:t>
      </w:r>
      <w:r w:rsidRPr="21D6EB5B" w:rsidR="234B98CA">
        <w:rPr>
          <w:caps w:val="0"/>
          <w:smallCaps w:val="0"/>
          <w:color w:val="auto"/>
        </w:rPr>
        <w:t>tate</w:t>
      </w:r>
      <w:r w:rsidRPr="21D6EB5B" w:rsidR="125035A7">
        <w:rPr>
          <w:caps w:val="0"/>
          <w:smallCaps w:val="0"/>
          <w:color w:val="auto"/>
        </w:rPr>
        <w:t xml:space="preserve"> </w:t>
      </w:r>
      <w:r w:rsidRPr="21D6EB5B" w:rsidR="364B5287">
        <w:rPr>
          <w:caps w:val="0"/>
          <w:smallCaps w:val="0"/>
          <w:color w:val="auto"/>
        </w:rPr>
        <w:t>Street Corporation</w:t>
      </w:r>
      <w:r>
        <w:tab/>
      </w:r>
      <w:r>
        <w:tab/>
      </w:r>
      <w:r w:rsidRPr="21D6EB5B" w:rsidR="6DECE81E">
        <w:rPr>
          <w:color w:val="auto"/>
        </w:rPr>
        <w:t xml:space="preserve">  </w:t>
      </w:r>
      <w:r w:rsidRPr="21D6EB5B" w:rsidR="127EFD08">
        <w:rPr>
          <w:color w:val="auto"/>
        </w:rPr>
        <w:t xml:space="preserve">           </w:t>
      </w:r>
      <w:bookmarkStart w:name="_Int_bbiSnCsm" w:id="1697058012"/>
      <w:r w:rsidRPr="21D6EB5B" w:rsidR="127EFD08">
        <w:rPr>
          <w:color w:val="auto"/>
        </w:rPr>
        <w:t xml:space="preserve"> </w:t>
      </w:r>
      <w:r w:rsidRPr="21D6EB5B" w:rsidR="6438F45B">
        <w:rPr>
          <w:color w:val="auto"/>
        </w:rPr>
        <w:t xml:space="preserve">  </w:t>
      </w:r>
      <w:bookmarkEnd w:id="1697058012"/>
    </w:p>
    <w:p w:rsidR="021D6878" w:rsidP="21D6EB5B" w:rsidRDefault="021D6878" w14:paraId="47E09D50" w14:textId="1FB25082">
      <w:pPr>
        <w:pStyle w:val="ListBullet"/>
        <w:numPr>
          <w:ilvl w:val="0"/>
          <w:numId w:val="48"/>
        </w:numPr>
        <w:spacing w:after="0" w:line="276" w:lineRule="auto"/>
        <w:rPr>
          <w:noProof w:val="0"/>
          <w:color w:val="auto"/>
          <w:sz w:val="24"/>
          <w:szCs w:val="24"/>
          <w:lang w:val="en-US"/>
        </w:rPr>
      </w:pPr>
      <w:r w:rsidRPr="21D6EB5B" w:rsidR="021D6878">
        <w:rPr>
          <w:noProof w:val="0"/>
          <w:color w:val="auto"/>
          <w:sz w:val="24"/>
          <w:szCs w:val="24"/>
          <w:lang w:val="en-US"/>
        </w:rPr>
        <w:t xml:space="preserve">Seamlessly merged React.js with Java Spring Boot for smooth cross-layer communication and intricate business logic through </w:t>
      </w:r>
      <w:r w:rsidRPr="21D6EB5B" w:rsidR="021D6878">
        <w:rPr>
          <w:noProof w:val="0"/>
          <w:color w:val="auto"/>
          <w:sz w:val="24"/>
          <w:szCs w:val="24"/>
          <w:lang w:val="en-US"/>
        </w:rPr>
        <w:t>APIs.</w:t>
      </w:r>
    </w:p>
    <w:p w:rsidR="021D6878" w:rsidP="21D6EB5B" w:rsidRDefault="021D6878" w14:paraId="18F9C061" w14:textId="61261A08">
      <w:pPr>
        <w:pStyle w:val="ListBullet"/>
        <w:numPr>
          <w:ilvl w:val="0"/>
          <w:numId w:val="48"/>
        </w:numPr>
        <w:spacing w:after="0" w:line="276" w:lineRule="auto"/>
        <w:rPr>
          <w:noProof w:val="0"/>
          <w:color w:val="auto"/>
          <w:sz w:val="24"/>
          <w:szCs w:val="24"/>
          <w:lang w:val="en-US"/>
        </w:rPr>
      </w:pPr>
      <w:r w:rsidRPr="21D6EB5B" w:rsidR="021D6878">
        <w:rPr>
          <w:noProof w:val="0"/>
          <w:color w:val="auto"/>
          <w:sz w:val="24"/>
          <w:szCs w:val="24"/>
          <w:lang w:val="en-US"/>
        </w:rPr>
        <w:t>Pioneered</w:t>
      </w:r>
      <w:r w:rsidRPr="21D6EB5B" w:rsidR="021D6878">
        <w:rPr>
          <w:noProof w:val="0"/>
          <w:color w:val="auto"/>
          <w:sz w:val="24"/>
          <w:szCs w:val="24"/>
          <w:lang w:val="en-US"/>
        </w:rPr>
        <w:t xml:space="preserve"> creation of tailored screens for diverse clients, seamlessly integrating them into production and </w:t>
      </w:r>
      <w:r w:rsidRPr="21D6EB5B" w:rsidR="021D6878">
        <w:rPr>
          <w:noProof w:val="0"/>
          <w:color w:val="auto"/>
          <w:sz w:val="24"/>
          <w:szCs w:val="24"/>
          <w:lang w:val="en-US"/>
        </w:rPr>
        <w:t>showcasing</w:t>
      </w:r>
      <w:r w:rsidRPr="21D6EB5B" w:rsidR="021D6878">
        <w:rPr>
          <w:noProof w:val="0"/>
          <w:color w:val="auto"/>
          <w:sz w:val="24"/>
          <w:szCs w:val="24"/>
          <w:lang w:val="en-US"/>
        </w:rPr>
        <w:t xml:space="preserve"> real-world </w:t>
      </w:r>
      <w:r w:rsidRPr="21D6EB5B" w:rsidR="021D6878">
        <w:rPr>
          <w:noProof w:val="0"/>
          <w:color w:val="auto"/>
          <w:sz w:val="24"/>
          <w:szCs w:val="24"/>
          <w:lang w:val="en-US"/>
        </w:rPr>
        <w:t>usability.</w:t>
      </w:r>
    </w:p>
    <w:p w:rsidR="021D6878" w:rsidP="21D6EB5B" w:rsidRDefault="021D6878" w14:paraId="5A2ADEDB" w14:textId="14AA2F62">
      <w:pPr>
        <w:pStyle w:val="ListBullet"/>
        <w:numPr>
          <w:ilvl w:val="0"/>
          <w:numId w:val="48"/>
        </w:numPr>
        <w:spacing w:after="0" w:line="276" w:lineRule="auto"/>
        <w:rPr>
          <w:noProof w:val="0"/>
          <w:color w:val="auto"/>
          <w:sz w:val="24"/>
          <w:szCs w:val="24"/>
          <w:lang w:val="en-US"/>
        </w:rPr>
      </w:pPr>
      <w:r w:rsidRPr="21D6EB5B" w:rsidR="021D6878">
        <w:rPr>
          <w:noProof w:val="0"/>
          <w:color w:val="auto"/>
          <w:sz w:val="24"/>
          <w:szCs w:val="24"/>
          <w:lang w:val="en-US"/>
        </w:rPr>
        <w:t>Expertise</w:t>
      </w:r>
      <w:r w:rsidRPr="21D6EB5B" w:rsidR="021D6878">
        <w:rPr>
          <w:noProof w:val="0"/>
          <w:color w:val="auto"/>
          <w:sz w:val="24"/>
          <w:szCs w:val="24"/>
          <w:lang w:val="en-US"/>
        </w:rPr>
        <w:t xml:space="preserve"> in React.js, Java Spring Boot, HTML, CSS, JavaScript, MSSQL Server, and Postman </w:t>
      </w:r>
      <w:r w:rsidRPr="21D6EB5B" w:rsidR="021D6878">
        <w:rPr>
          <w:noProof w:val="0"/>
          <w:color w:val="auto"/>
          <w:sz w:val="24"/>
          <w:szCs w:val="24"/>
          <w:lang w:val="en-US"/>
        </w:rPr>
        <w:t>facilitated</w:t>
      </w:r>
      <w:r w:rsidRPr="21D6EB5B" w:rsidR="021D6878">
        <w:rPr>
          <w:noProof w:val="0"/>
          <w:color w:val="auto"/>
          <w:sz w:val="24"/>
          <w:szCs w:val="24"/>
          <w:lang w:val="en-US"/>
        </w:rPr>
        <w:t xml:space="preserve"> impactful solutions meeting global client </w:t>
      </w:r>
      <w:r w:rsidRPr="21D6EB5B" w:rsidR="021D6878">
        <w:rPr>
          <w:noProof w:val="0"/>
          <w:color w:val="auto"/>
          <w:sz w:val="24"/>
          <w:szCs w:val="24"/>
          <w:lang w:val="en-US"/>
        </w:rPr>
        <w:t>needs.</w:t>
      </w:r>
    </w:p>
    <w:p w:rsidR="021D6878" w:rsidP="4C306FCB" w:rsidRDefault="021D6878" w14:paraId="1D3999F1" w14:textId="359AC6E8">
      <w:pPr>
        <w:pStyle w:val="ListBullet"/>
        <w:numPr>
          <w:ilvl w:val="0"/>
          <w:numId w:val="48"/>
        </w:numPr>
        <w:spacing w:after="0" w:line="276" w:lineRule="auto"/>
        <w:rPr>
          <w:noProof w:val="0"/>
          <w:color w:val="auto"/>
          <w:sz w:val="24"/>
          <w:szCs w:val="24"/>
          <w:lang w:val="en-US"/>
        </w:rPr>
      </w:pPr>
      <w:r w:rsidRPr="4C306FCB" w:rsidR="021D6878">
        <w:rPr>
          <w:noProof w:val="0"/>
          <w:color w:val="auto"/>
          <w:sz w:val="24"/>
          <w:szCs w:val="24"/>
          <w:lang w:val="en-US"/>
        </w:rPr>
        <w:t>Proficient</w:t>
      </w:r>
      <w:r w:rsidRPr="4C306FCB" w:rsidR="021D6878">
        <w:rPr>
          <w:noProof w:val="0"/>
          <w:color w:val="auto"/>
          <w:sz w:val="24"/>
          <w:szCs w:val="24"/>
          <w:lang w:val="en-US"/>
        </w:rPr>
        <w:t xml:space="preserve"> in React </w:t>
      </w:r>
      <w:r w:rsidRPr="4C306FCB" w:rsidR="021D6878">
        <w:rPr>
          <w:noProof w:val="0"/>
          <w:color w:val="auto"/>
          <w:sz w:val="24"/>
          <w:szCs w:val="24"/>
          <w:lang w:val="en-US"/>
        </w:rPr>
        <w:t>Js</w:t>
      </w:r>
      <w:r w:rsidRPr="4C306FCB" w:rsidR="021D6878">
        <w:rPr>
          <w:noProof w:val="0"/>
          <w:color w:val="auto"/>
          <w:sz w:val="24"/>
          <w:szCs w:val="24"/>
          <w:lang w:val="en-US"/>
        </w:rPr>
        <w:t>, Java Spring, Microsoft SQL Server, REST APIs, and JavaScript.</w:t>
      </w:r>
    </w:p>
    <w:p w:rsidR="00951D49" w:rsidP="14016D09" w:rsidRDefault="00951D49" w14:paraId="3D989736" w14:textId="43D074E3">
      <w:pPr>
        <w:spacing w:after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14016D09" w:rsidR="00951D49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EDUCATION</w:t>
      </w:r>
    </w:p>
    <w:p w:rsidRPr="003E1320" w:rsidR="0099787B" w:rsidP="2CB1D56B" w:rsidRDefault="0099787B" w14:paraId="5626527D" w14:textId="54D94C56">
      <w:pPr>
        <w:pStyle w:val="Heading2"/>
        <w:spacing w:before="0" w:after="0" w:line="276" w:lineRule="auto"/>
        <w:rPr>
          <w:b w:val="0"/>
          <w:bCs w:val="0"/>
          <w:i w:val="1"/>
          <w:iCs w:val="1"/>
          <w:color w:val="auto"/>
        </w:rPr>
      </w:pPr>
      <w:r w:rsidRPr="2CB1D56B" w:rsidR="0D0B6170">
        <w:rPr>
          <w:color w:val="auto"/>
        </w:rPr>
        <w:t>Presidency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CB1D56B" w:rsidR="436034E3">
        <w:rPr>
          <w:color w:val="auto"/>
        </w:rPr>
        <w:t xml:space="preserve">  </w:t>
      </w:r>
      <w:r w:rsidRPr="2CB1D56B" w:rsidR="5C3E8E91">
        <w:rPr>
          <w:color w:val="auto"/>
        </w:rPr>
        <w:t xml:space="preserve">  </w:t>
      </w:r>
      <w:r w:rsidRPr="2CB1D56B" w:rsidR="36DC8307">
        <w:rPr>
          <w:color w:val="auto"/>
        </w:rPr>
        <w:t xml:space="preserve">  </w:t>
      </w:r>
      <w:r>
        <w:tab/>
      </w:r>
      <w:r w:rsidRPr="2CB1D56B" w:rsidR="34383284">
        <w:rPr>
          <w:color w:val="auto"/>
        </w:rPr>
        <w:t xml:space="preserve">        </w:t>
      </w:r>
      <w:bookmarkStart w:name="_Int_wdXb1cC0" w:id="1458621533"/>
      <w:r w:rsidRPr="2CB1D56B" w:rsidR="34383284">
        <w:rPr>
          <w:color w:val="auto"/>
        </w:rPr>
        <w:t xml:space="preserve">   </w:t>
      </w:r>
      <w:bookmarkEnd w:id="1458621533"/>
    </w:p>
    <w:p w:rsidRPr="003E1320" w:rsidR="0099787B" w:rsidP="4CF3216D" w:rsidRDefault="0099787B" w14:paraId="41B783C5" w14:textId="0C42C50C">
      <w:pPr>
        <w:pStyle w:val="Normal"/>
        <w:spacing w:before="0" w:after="80" w:line="276" w:lineRule="auto"/>
        <w:rPr>
          <w:rFonts w:ascii="Cambria" w:hAnsi="Cambria" w:asciiTheme="majorAscii" w:hAnsiTheme="majorAscii"/>
          <w:color w:val="auto"/>
          <w:sz w:val="24"/>
          <w:szCs w:val="24"/>
        </w:rPr>
      </w:pPr>
      <w:r w:rsidRPr="4CF3216D" w:rsidR="5E00DB31">
        <w:rPr>
          <w:rFonts w:ascii="Cambria" w:hAnsi="Cambria" w:asciiTheme="majorAscii" w:hAnsiTheme="majorAscii"/>
          <w:color w:val="auto"/>
          <w:sz w:val="24"/>
          <w:szCs w:val="24"/>
        </w:rPr>
        <w:t xml:space="preserve">B-Tech: Computer Science and </w:t>
      </w:r>
      <w:r w:rsidRPr="4CF3216D" w:rsidR="5E00DB31">
        <w:rPr>
          <w:rFonts w:ascii="Cambria" w:hAnsi="Cambria" w:asciiTheme="majorAscii" w:hAnsiTheme="majorAscii"/>
          <w:color w:val="auto"/>
          <w:sz w:val="24"/>
          <w:szCs w:val="24"/>
        </w:rPr>
        <w:t>Engineering,</w:t>
      </w:r>
      <w:r w:rsidRPr="4CF3216D" w:rsidR="5E00DB31">
        <w:rPr>
          <w:rFonts w:ascii="Cambria" w:hAnsi="Cambria" w:asciiTheme="majorAscii" w:hAnsiTheme="majorAscii"/>
          <w:color w:val="auto"/>
          <w:sz w:val="24"/>
          <w:szCs w:val="24"/>
        </w:rPr>
        <w:t xml:space="preserve"> </w:t>
      </w:r>
      <w:r w:rsidRPr="4CF3216D" w:rsidR="774D50F3">
        <w:rPr>
          <w:rFonts w:ascii="Cambria" w:hAnsi="Cambria" w:asciiTheme="majorAscii" w:hAnsiTheme="majorAscii"/>
          <w:color w:val="auto"/>
          <w:sz w:val="24"/>
          <w:szCs w:val="24"/>
        </w:rPr>
        <w:t>CGP: 8.3</w:t>
      </w:r>
    </w:p>
    <w:p w:rsidRPr="003E1320" w:rsidR="009D1D9F" w:rsidP="21D6EB5B" w:rsidRDefault="007943AC" w14:paraId="24F464E4" w14:textId="2245CA14">
      <w:pPr>
        <w:pStyle w:val="Heading2"/>
        <w:spacing w:before="0" w:after="0" w:line="276" w:lineRule="auto"/>
        <w:rPr>
          <w:b w:val="0"/>
          <w:bCs w:val="0"/>
          <w:i w:val="1"/>
          <w:iCs w:val="1"/>
          <w:color w:val="auto"/>
        </w:rPr>
      </w:pPr>
      <w:r w:rsidRPr="21D6EB5B" w:rsidR="3CD0CC63">
        <w:rPr>
          <w:color w:val="auto"/>
        </w:rPr>
        <w:t xml:space="preserve">Sri </w:t>
      </w:r>
      <w:r w:rsidRPr="21D6EB5B" w:rsidR="78743F83">
        <w:rPr>
          <w:color w:val="auto"/>
        </w:rPr>
        <w:t>chaitanya</w:t>
      </w:r>
      <w:r w:rsidRPr="21D6EB5B" w:rsidR="78743F83">
        <w:rPr>
          <w:color w:val="auto"/>
        </w:rPr>
        <w:t xml:space="preserve"> </w:t>
      </w:r>
      <w:r w:rsidRPr="21D6EB5B" w:rsidR="78743F83">
        <w:rPr>
          <w:color w:val="auto"/>
        </w:rPr>
        <w:t>jr</w:t>
      </w:r>
      <w:r w:rsidRPr="21D6EB5B" w:rsidR="78743F83">
        <w:rPr>
          <w:color w:val="auto"/>
        </w:rPr>
        <w:t xml:space="preserve"> college </w:t>
      </w:r>
      <w:r>
        <w:tab/>
      </w:r>
      <w:r>
        <w:tab/>
      </w:r>
      <w:r>
        <w:tab/>
      </w:r>
      <w:r>
        <w:tab/>
      </w:r>
      <w:r w:rsidRPr="21D6EB5B" w:rsidR="436034E3">
        <w:rPr>
          <w:color w:val="auto"/>
        </w:rPr>
        <w:t xml:space="preserve">  </w:t>
      </w:r>
      <w:r w:rsidRPr="21D6EB5B" w:rsidR="6648E09B">
        <w:rPr>
          <w:color w:val="auto"/>
        </w:rPr>
        <w:t xml:space="preserve">  </w:t>
      </w:r>
      <w:r w:rsidRPr="21D6EB5B" w:rsidR="6648E09B">
        <w:rPr>
          <w:color w:val="auto"/>
        </w:rPr>
        <w:t xml:space="preserve">   </w:t>
      </w:r>
      <w:r w:rsidRPr="21D6EB5B" w:rsidR="17627061">
        <w:rPr>
          <w:color w:val="auto"/>
        </w:rPr>
        <w:t xml:space="preserve">         </w:t>
      </w:r>
      <w:r w:rsidRPr="21D6EB5B" w:rsidR="17627061">
        <w:rPr>
          <w:color w:val="auto"/>
        </w:rPr>
        <w:t xml:space="preserve"> </w:t>
      </w:r>
      <w:r w:rsidRPr="21D6EB5B" w:rsidR="4AD428D2">
        <w:rPr>
          <w:color w:val="auto"/>
        </w:rPr>
        <w:t xml:space="preserve">  </w:t>
      </w:r>
      <w:r>
        <w:tab/>
      </w:r>
      <w:r w:rsidRPr="21D6EB5B" w:rsidR="3C6086DA">
        <w:rPr>
          <w:color w:val="auto"/>
        </w:rPr>
        <w:t>(2017-2019)</w:t>
      </w:r>
      <w:r w:rsidRPr="21D6EB5B" w:rsidR="72DD17B5">
        <w:rPr>
          <w:color w:val="auto"/>
        </w:rPr>
        <w:t xml:space="preserve">        </w:t>
      </w:r>
      <w:bookmarkStart w:name="_Int_8qfcO86U" w:id="1731441012"/>
      <w:r w:rsidRPr="21D6EB5B" w:rsidR="72DD17B5">
        <w:rPr>
          <w:color w:val="auto"/>
        </w:rPr>
        <w:t xml:space="preserve">   </w:t>
      </w:r>
      <w:bookmarkEnd w:id="1731441012"/>
    </w:p>
    <w:p w:rsidRPr="003E1320" w:rsidR="009D1D9F" w:rsidP="4CF3216D" w:rsidRDefault="007943AC" w14:paraId="068936A1" w14:textId="4FBF6698">
      <w:pPr>
        <w:pStyle w:val="Normal"/>
        <w:spacing w:after="80" w:line="276" w:lineRule="auto"/>
        <w:rPr>
          <w:rFonts w:ascii="Cambria" w:hAnsi="Cambria" w:asciiTheme="majorAscii" w:hAnsiTheme="majorAscii"/>
          <w:color w:val="auto"/>
          <w:sz w:val="24"/>
          <w:szCs w:val="24"/>
        </w:rPr>
      </w:pPr>
      <w:r w:rsidRPr="4CF3216D" w:rsidR="2E03B0B4">
        <w:rPr>
          <w:rFonts w:ascii="Cambria" w:hAnsi="Cambria" w:asciiTheme="majorAscii" w:hAnsiTheme="majorAscii"/>
          <w:color w:val="auto"/>
          <w:sz w:val="24"/>
          <w:szCs w:val="24"/>
        </w:rPr>
        <w:t>CGP</w:t>
      </w:r>
      <w:r w:rsidRPr="4CF3216D" w:rsidR="6D29102F">
        <w:rPr>
          <w:rFonts w:ascii="Cambria" w:hAnsi="Cambria" w:asciiTheme="majorAscii" w:hAnsiTheme="majorAscii"/>
          <w:color w:val="auto"/>
          <w:sz w:val="24"/>
          <w:szCs w:val="24"/>
        </w:rPr>
        <w:t xml:space="preserve">: </w:t>
      </w:r>
      <w:r w:rsidRPr="4CF3216D" w:rsidR="055C09FA">
        <w:rPr>
          <w:rFonts w:ascii="Cambria" w:hAnsi="Cambria" w:asciiTheme="majorAscii" w:hAnsiTheme="majorAscii"/>
          <w:color w:val="auto"/>
          <w:sz w:val="24"/>
          <w:szCs w:val="24"/>
        </w:rPr>
        <w:t>9</w:t>
      </w:r>
      <w:r w:rsidRPr="4CF3216D" w:rsidR="09FCE1FE">
        <w:rPr>
          <w:rFonts w:ascii="Cambria" w:hAnsi="Cambria" w:asciiTheme="majorAscii" w:hAnsiTheme="majorAscii"/>
          <w:color w:val="auto"/>
          <w:sz w:val="24"/>
          <w:szCs w:val="24"/>
        </w:rPr>
        <w:t>.0</w:t>
      </w:r>
    </w:p>
    <w:p w:rsidR="179C1198" w:rsidP="2CB1D56B" w:rsidRDefault="179C1198" w14:paraId="6A7F7BB8" w14:textId="4B19150B">
      <w:pPr>
        <w:pStyle w:val="Heading2"/>
        <w:spacing w:before="0" w:after="0" w:line="276" w:lineRule="auto"/>
        <w:rPr>
          <w:color w:val="auto"/>
        </w:rPr>
      </w:pPr>
      <w:r w:rsidRPr="21D6EB5B" w:rsidR="6D1F81D0">
        <w:rPr>
          <w:color w:val="auto"/>
        </w:rPr>
        <w:t xml:space="preserve">Sri </w:t>
      </w:r>
      <w:r w:rsidRPr="21D6EB5B" w:rsidR="6D1F81D0">
        <w:rPr>
          <w:color w:val="auto"/>
        </w:rPr>
        <w:t>chaitanya</w:t>
      </w:r>
      <w:r w:rsidRPr="21D6EB5B" w:rsidR="6D1F81D0">
        <w:rPr>
          <w:color w:val="auto"/>
        </w:rPr>
        <w:t xml:space="preserve">  SCHOOL </w:t>
      </w:r>
      <w:r>
        <w:tab/>
      </w:r>
      <w:r w:rsidRPr="21D6EB5B" w:rsidR="6D1F81D0">
        <w:rPr>
          <w:color w:val="auto"/>
        </w:rPr>
        <w:t xml:space="preserve">              </w:t>
      </w:r>
      <w:r>
        <w:tab/>
      </w:r>
      <w:r w:rsidRPr="21D6EB5B" w:rsidR="6D1F81D0">
        <w:rPr>
          <w:color w:val="auto"/>
        </w:rPr>
        <w:t xml:space="preserve">                   </w:t>
      </w:r>
      <w:r>
        <w:tab/>
      </w:r>
      <w:r w:rsidRPr="21D6EB5B" w:rsidR="6D1F81D0">
        <w:rPr>
          <w:color w:val="auto"/>
        </w:rPr>
        <w:t xml:space="preserve">        </w:t>
      </w:r>
      <w:r w:rsidRPr="21D6EB5B" w:rsidR="6D1F81D0">
        <w:rPr>
          <w:color w:val="auto"/>
        </w:rPr>
        <w:t xml:space="preserve">     </w:t>
      </w:r>
      <w:r>
        <w:tab/>
      </w:r>
      <w:r w:rsidRPr="21D6EB5B" w:rsidR="5D0E1441">
        <w:rPr>
          <w:color w:val="auto"/>
        </w:rPr>
        <w:t xml:space="preserve">    (2017)</w:t>
      </w:r>
    </w:p>
    <w:p w:rsidR="14016D09" w:rsidP="4CF3216D" w:rsidRDefault="14016D09" w14:paraId="38433C01" w14:textId="37A35904">
      <w:pPr>
        <w:spacing w:after="80" w:line="276" w:lineRule="auto"/>
        <w:rPr>
          <w:rFonts w:ascii="Cambria" w:hAnsi="Cambria" w:asciiTheme="majorAscii" w:hAnsiTheme="majorAscii"/>
          <w:color w:val="auto"/>
          <w:sz w:val="24"/>
          <w:szCs w:val="24"/>
        </w:rPr>
      </w:pPr>
      <w:r w:rsidRPr="4CF3216D" w:rsidR="179C1198">
        <w:rPr>
          <w:rFonts w:ascii="Cambria" w:hAnsi="Cambria" w:asciiTheme="majorAscii" w:hAnsiTheme="majorAscii"/>
          <w:color w:val="auto"/>
          <w:sz w:val="24"/>
          <w:szCs w:val="24"/>
        </w:rPr>
        <w:t>CGP: 9</w:t>
      </w:r>
      <w:r w:rsidRPr="4CF3216D" w:rsidR="2B861281">
        <w:rPr>
          <w:rFonts w:ascii="Cambria" w:hAnsi="Cambria" w:asciiTheme="majorAscii" w:hAnsiTheme="majorAscii"/>
          <w:color w:val="auto"/>
          <w:sz w:val="24"/>
          <w:szCs w:val="24"/>
        </w:rPr>
        <w:t>.0</w:t>
      </w:r>
    </w:p>
    <w:p w:rsidRPr="003E1320" w:rsidR="00CF17F6" w:rsidP="548592B5" w:rsidRDefault="00CF17F6" w14:paraId="3644DD53" w14:textId="061FE2D3">
      <w:pPr>
        <w:spacing w:after="0" w:line="276" w:lineRule="auto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sectPr w:rsidRPr="003E1320" w:rsidR="00CF17F6" w:rsidSect="00B213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432" w:right="720" w:bottom="432" w:left="720" w:header="432" w:footer="432" w:gutter="0"/>
          <w:pgNumType w:start="1"/>
          <w:cols w:space="720"/>
          <w:titlePg/>
          <w:docGrid w:linePitch="360"/>
        </w:sectPr>
      </w:pPr>
      <w:r w:rsidRPr="548592B5" w:rsidR="50027646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SKILLS</w:t>
      </w:r>
    </w:p>
    <w:p w:rsidRPr="003E1320" w:rsidR="00306BE0" w:rsidP="548592B5" w:rsidRDefault="00306BE0" w14:paraId="18EF6590" w14:textId="7FB247DC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="Cambria" w:hAnsi="Cambria" w:asciiTheme="majorAscii" w:hAnsiTheme="majorAscii"/>
          <w:color w:val="auto"/>
          <w:sz w:val="24"/>
          <w:szCs w:val="24"/>
        </w:rPr>
      </w:pPr>
      <w:r w:rsidRPr="21D6EB5B" w:rsidR="60BC8F7B">
        <w:rPr>
          <w:rFonts w:ascii="Cambria" w:hAnsi="Cambria" w:asciiTheme="majorAscii" w:hAnsiTheme="majorAscii"/>
          <w:color w:val="auto"/>
          <w:sz w:val="24"/>
          <w:szCs w:val="24"/>
        </w:rPr>
        <w:t>HTML | CSS | SASS | TAILWIND</w:t>
      </w:r>
      <w:r w:rsidRPr="21D6EB5B" w:rsidR="5CD4F3C5">
        <w:rPr>
          <w:rFonts w:ascii="Cambria" w:hAnsi="Cambria" w:asciiTheme="majorAscii" w:hAnsiTheme="majorAscii"/>
          <w:color w:val="auto"/>
          <w:sz w:val="24"/>
          <w:szCs w:val="24"/>
        </w:rPr>
        <w:t xml:space="preserve"> | RESPONSIVE DESIGN</w:t>
      </w:r>
      <w:r w:rsidRPr="21D6EB5B" w:rsidR="60BC8F7B">
        <w:rPr>
          <w:rFonts w:ascii="Cambria" w:hAnsi="Cambria" w:asciiTheme="majorAscii" w:hAnsiTheme="majorAscii"/>
          <w:color w:val="auto"/>
          <w:sz w:val="24"/>
          <w:szCs w:val="24"/>
        </w:rPr>
        <w:t xml:space="preserve"> </w:t>
      </w:r>
      <w:r w:rsidRPr="21D6EB5B" w:rsidR="60BC8F7B">
        <w:rPr>
          <w:rFonts w:ascii="Cambria" w:hAnsi="Cambria" w:asciiTheme="majorAscii" w:hAnsiTheme="majorAscii"/>
          <w:color w:val="auto"/>
          <w:sz w:val="24"/>
          <w:szCs w:val="24"/>
        </w:rPr>
        <w:t>| JQUERY</w:t>
      </w:r>
      <w:r w:rsidRPr="21D6EB5B" w:rsidR="0926761D">
        <w:rPr>
          <w:rFonts w:ascii="Cambria" w:hAnsi="Cambria" w:asciiTheme="majorAscii" w:hAnsiTheme="majorAscii"/>
          <w:color w:val="auto"/>
          <w:sz w:val="24"/>
          <w:szCs w:val="24"/>
        </w:rPr>
        <w:t xml:space="preserve"> | REACT JS </w:t>
      </w:r>
      <w:r w:rsidRPr="21D6EB5B" w:rsidR="77EFC974">
        <w:rPr>
          <w:rFonts w:ascii="Cambria" w:hAnsi="Cambria" w:asciiTheme="majorAscii" w:hAnsiTheme="majorAscii"/>
          <w:color w:val="auto"/>
          <w:sz w:val="24"/>
          <w:szCs w:val="24"/>
        </w:rPr>
        <w:t>| ANGULAR</w:t>
      </w:r>
    </w:p>
    <w:p w:rsidRPr="003E1320" w:rsidR="00306BE0" w:rsidP="548592B5" w:rsidRDefault="00306BE0" w14:paraId="3317F8A4" w14:textId="232B8692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="Cambria" w:hAnsi="Cambria" w:asciiTheme="majorAscii" w:hAnsiTheme="majorAscii"/>
          <w:color w:val="auto"/>
          <w:sz w:val="24"/>
          <w:szCs w:val="24"/>
        </w:rPr>
      </w:pPr>
      <w:r w:rsidRPr="21D6EB5B" w:rsidR="416BA39E">
        <w:rPr>
          <w:rFonts w:ascii="Cambria" w:hAnsi="Cambria" w:asciiTheme="majorAscii" w:hAnsiTheme="majorAscii"/>
          <w:color w:val="auto"/>
          <w:sz w:val="24"/>
          <w:szCs w:val="24"/>
        </w:rPr>
        <w:t xml:space="preserve">JAVA SPRING BOOT | NODE JS | EXPRESS JS </w:t>
      </w:r>
      <w:r w:rsidRPr="21D6EB5B" w:rsidR="6D5234CE">
        <w:rPr>
          <w:rFonts w:ascii="Cambria" w:hAnsi="Cambria" w:asciiTheme="majorAscii" w:hAnsiTheme="majorAscii"/>
          <w:color w:val="auto"/>
          <w:sz w:val="24"/>
          <w:szCs w:val="24"/>
        </w:rPr>
        <w:t>| C | PYTHON</w:t>
      </w:r>
      <w:r w:rsidRPr="21D6EB5B" w:rsidR="7BCE60E9">
        <w:rPr>
          <w:rFonts w:ascii="Cambria" w:hAnsi="Cambria" w:asciiTheme="majorAscii" w:hAnsiTheme="majorAscii"/>
          <w:color w:val="auto"/>
          <w:sz w:val="24"/>
          <w:szCs w:val="24"/>
        </w:rPr>
        <w:t xml:space="preserve"> | JAVASCIPT</w:t>
      </w:r>
    </w:p>
    <w:p w:rsidR="14016D09" w:rsidP="21D6EB5B" w:rsidRDefault="14016D09" w14:paraId="0E2A4A9D" w14:textId="29D77B88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="Cambria" w:hAnsi="Cambria" w:asciiTheme="majorAscii" w:hAnsiTheme="majorAscii"/>
          <w:color w:val="auto"/>
          <w:sz w:val="24"/>
          <w:szCs w:val="24"/>
        </w:rPr>
      </w:pPr>
      <w:r w:rsidRPr="4C306FCB" w:rsidR="416BA39E">
        <w:rPr>
          <w:rFonts w:ascii="Cambria" w:hAnsi="Cambria" w:asciiTheme="majorAscii" w:hAnsiTheme="majorAscii"/>
          <w:color w:val="auto"/>
          <w:sz w:val="24"/>
          <w:szCs w:val="24"/>
        </w:rPr>
        <w:t>MYSQL | MSSQL SERVER | MONGO DB</w:t>
      </w:r>
      <w:r w:rsidRPr="4C306FCB" w:rsidR="7D1390E8">
        <w:rPr>
          <w:rFonts w:ascii="Cambria" w:hAnsi="Cambria" w:asciiTheme="majorAscii" w:hAnsiTheme="majorAscii"/>
          <w:color w:val="auto"/>
          <w:sz w:val="24"/>
          <w:szCs w:val="24"/>
        </w:rPr>
        <w:t xml:space="preserve"> </w:t>
      </w:r>
    </w:p>
    <w:p w:rsidR="4C987C53" w:rsidP="4C306FCB" w:rsidRDefault="4C987C53" w14:paraId="14176FE9" w14:textId="64D80E9B">
      <w:pPr>
        <w:pStyle w:val="ListParagraph"/>
        <w:numPr>
          <w:ilvl w:val="0"/>
          <w:numId w:val="32"/>
        </w:numPr>
        <w:spacing w:after="0" w:line="276" w:lineRule="auto"/>
        <w:ind w:left="504"/>
        <w:rPr>
          <w:rFonts w:ascii="Cambria" w:hAnsi="Cambria" w:asciiTheme="majorAscii" w:hAnsiTheme="majorAscii"/>
          <w:color w:val="auto"/>
          <w:sz w:val="24"/>
          <w:szCs w:val="24"/>
        </w:rPr>
        <w:sectPr w:rsidRPr="003E1320" w:rsidR="00540B28" w:rsidSect="00B213FA">
          <w:type w:val="continuous"/>
          <w:pgSz w:w="11906" w:h="16838" w:orient="portrait" w:code="9"/>
          <w:pgMar w:top="432" w:right="720" w:bottom="432" w:left="720" w:header="432" w:footer="432" w:gutter="0"/>
          <w:pgNumType w:start="1"/>
          <w:cols w:space="720" w:num="3"/>
          <w:titlePg/>
          <w:docGrid w:linePitch="360"/>
        </w:sectPr>
      </w:pPr>
      <w:r w:rsidRPr="4C306FCB" w:rsidR="4C987C53">
        <w:rPr>
          <w:rFonts w:ascii="Cambria" w:hAnsi="Cambria" w:asciiTheme="majorAscii" w:hAnsiTheme="majorAscii"/>
          <w:color w:val="auto"/>
          <w:sz w:val="24"/>
          <w:szCs w:val="24"/>
        </w:rPr>
        <w:t>CI/CD</w:t>
      </w:r>
      <w:r w:rsidRPr="4C306FCB" w:rsidR="79EC4B2F">
        <w:rPr>
          <w:rFonts w:ascii="Cambria" w:hAnsi="Cambria" w:asciiTheme="majorAscii" w:hAnsiTheme="majorAscii"/>
          <w:color w:val="auto"/>
          <w:sz w:val="24"/>
          <w:szCs w:val="24"/>
        </w:rPr>
        <w:t xml:space="preserve"> | Jira</w:t>
      </w:r>
      <w:r w:rsidRPr="4C306FCB" w:rsidR="117D0C96">
        <w:rPr>
          <w:rFonts w:ascii="Cambria" w:hAnsi="Cambria" w:asciiTheme="majorAscii" w:hAnsiTheme="majorAscii"/>
          <w:color w:val="auto"/>
          <w:sz w:val="24"/>
          <w:szCs w:val="24"/>
        </w:rPr>
        <w:t xml:space="preserve"> </w:t>
      </w:r>
      <w:r w:rsidRPr="4C306FCB" w:rsidR="4C987C53">
        <w:rPr>
          <w:rFonts w:ascii="Cambria" w:hAnsi="Cambria" w:asciiTheme="majorAscii" w:hAnsiTheme="majorAscii"/>
          <w:color w:val="auto"/>
          <w:sz w:val="24"/>
          <w:szCs w:val="24"/>
        </w:rPr>
        <w:t>| GitHub | Git Bucket</w:t>
      </w:r>
      <w:r w:rsidRPr="4C306FCB" w:rsidR="09042DAC">
        <w:rPr>
          <w:rFonts w:ascii="Cambria" w:hAnsi="Cambria" w:asciiTheme="majorAscii" w:hAnsiTheme="majorAscii"/>
          <w:color w:val="auto"/>
          <w:sz w:val="24"/>
          <w:szCs w:val="24"/>
        </w:rPr>
        <w:t xml:space="preserve"> </w:t>
      </w:r>
    </w:p>
    <w:p w:rsidRPr="00905C68" w:rsidR="00CF17F6" w:rsidP="14016D09" w:rsidRDefault="00951D49" w14:paraId="60B93D8C" w14:textId="415974CA">
      <w:pPr>
        <w:spacing w:after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14016D09" w:rsidR="4E438E12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CERTIFICATIONS</w:t>
      </w:r>
    </w:p>
    <w:p w:rsidRPr="00905C68" w:rsidR="00CF17F6" w:rsidP="15896872" w:rsidRDefault="00951D49" w14:paraId="53B62AEA" w14:textId="6BDDF823">
      <w:pPr>
        <w:pStyle w:val="ListParagraph"/>
        <w:numPr>
          <w:ilvl w:val="0"/>
          <w:numId w:val="44"/>
        </w:numPr>
        <w:spacing w:after="0"/>
        <w:rPr>
          <w:rFonts w:ascii="Cambria" w:hAnsi="Cambria" w:asciiTheme="majorAscii" w:hAnsiTheme="majorAscii"/>
          <w:color w:val="auto"/>
          <w:sz w:val="24"/>
          <w:szCs w:val="24"/>
        </w:rPr>
      </w:pPr>
      <w:r w:rsidRPr="15896872" w:rsidR="4EAC24ED">
        <w:rPr>
          <w:rFonts w:ascii="Cambria" w:hAnsi="Cambria" w:asciiTheme="majorAscii" w:hAnsiTheme="majorAscii"/>
          <w:color w:val="auto"/>
          <w:sz w:val="24"/>
          <w:szCs w:val="24"/>
        </w:rPr>
        <w:t xml:space="preserve">Certification in web development and React.js from </w:t>
      </w:r>
      <w:r w:rsidRPr="15896872" w:rsidR="4EAC24ED">
        <w:rPr>
          <w:rFonts w:ascii="Cambria" w:hAnsi="Cambria" w:asciiTheme="majorAscii" w:hAnsiTheme="majorAscii"/>
          <w:color w:val="auto"/>
          <w:sz w:val="24"/>
          <w:szCs w:val="24"/>
        </w:rPr>
        <w:t>Edyoda</w:t>
      </w:r>
      <w:r w:rsidRPr="15896872" w:rsidR="4EAC24ED">
        <w:rPr>
          <w:rFonts w:ascii="Cambria" w:hAnsi="Cambria" w:asciiTheme="majorAscii" w:hAnsiTheme="majorAscii"/>
          <w:color w:val="auto"/>
          <w:sz w:val="24"/>
          <w:szCs w:val="24"/>
        </w:rPr>
        <w:t xml:space="preserve"> digital University.</w:t>
      </w:r>
    </w:p>
    <w:p w:rsidRPr="00905C68" w:rsidR="00CF17F6" w:rsidP="15896872" w:rsidRDefault="00951D49" w14:paraId="3D41DC09" w14:textId="71D59FC7">
      <w:pPr>
        <w:pStyle w:val="ListParagraph"/>
        <w:numPr>
          <w:ilvl w:val="0"/>
          <w:numId w:val="44"/>
        </w:numPr>
        <w:spacing w:after="0"/>
        <w:rPr>
          <w:rFonts w:ascii="Cambria" w:hAnsi="Cambria" w:asciiTheme="majorAscii" w:hAnsiTheme="majorAscii"/>
          <w:color w:val="auto"/>
          <w:sz w:val="24"/>
          <w:szCs w:val="24"/>
        </w:rPr>
      </w:pPr>
      <w:r w:rsidRPr="15896872" w:rsidR="47099307">
        <w:rPr>
          <w:rFonts w:ascii="Cambria" w:hAnsi="Cambria" w:asciiTheme="majorAscii" w:hAnsiTheme="majorAscii"/>
          <w:color w:val="auto"/>
          <w:sz w:val="24"/>
          <w:szCs w:val="24"/>
        </w:rPr>
        <w:t xml:space="preserve">Certifications in CSS, GO, JavaScript, problem solving, and Java from </w:t>
      </w:r>
      <w:r w:rsidRPr="15896872" w:rsidR="47099307">
        <w:rPr>
          <w:rFonts w:ascii="Cambria" w:hAnsi="Cambria" w:asciiTheme="majorAscii" w:hAnsiTheme="majorAscii"/>
          <w:color w:val="auto"/>
          <w:sz w:val="24"/>
          <w:szCs w:val="24"/>
        </w:rPr>
        <w:t>Hacker Rank</w:t>
      </w:r>
      <w:r w:rsidRPr="15896872" w:rsidR="47099307">
        <w:rPr>
          <w:rFonts w:ascii="Cambria" w:hAnsi="Cambria" w:asciiTheme="majorAscii" w:hAnsiTheme="majorAscii"/>
          <w:color w:val="auto"/>
          <w:sz w:val="24"/>
          <w:szCs w:val="24"/>
        </w:rPr>
        <w:t>.</w:t>
      </w:r>
    </w:p>
    <w:p w:rsidRPr="00905C68" w:rsidR="00CF17F6" w:rsidP="15896872" w:rsidRDefault="00951D49" w14:paraId="3154DA34" w14:textId="0689464A">
      <w:pPr>
        <w:pStyle w:val="ListParagraph"/>
        <w:numPr>
          <w:ilvl w:val="0"/>
          <w:numId w:val="44"/>
        </w:numPr>
        <w:spacing w:after="0"/>
        <w:rPr>
          <w:rFonts w:ascii="Cambria" w:hAnsi="Cambria" w:asciiTheme="majorAscii" w:hAnsiTheme="majorAscii"/>
          <w:color w:val="auto"/>
          <w:sz w:val="24"/>
          <w:szCs w:val="24"/>
        </w:rPr>
      </w:pPr>
      <w:r w:rsidRPr="15896872" w:rsidR="47099307">
        <w:rPr>
          <w:rFonts w:ascii="Cambria" w:hAnsi="Cambria" w:asciiTheme="majorAscii" w:hAnsiTheme="majorAscii"/>
          <w:color w:val="auto"/>
          <w:sz w:val="24"/>
          <w:szCs w:val="24"/>
        </w:rPr>
        <w:t>AWS Cloud Practitioner Essentials certification from AWS.</w:t>
      </w:r>
    </w:p>
    <w:p w:rsidRPr="00905C68" w:rsidR="00CF17F6" w:rsidP="15896872" w:rsidRDefault="00951D49" w14:paraId="05522CD2" w14:textId="616A51C0">
      <w:pPr>
        <w:pStyle w:val="ListParagraph"/>
        <w:numPr>
          <w:ilvl w:val="0"/>
          <w:numId w:val="44"/>
        </w:numPr>
        <w:spacing w:after="0"/>
        <w:rPr>
          <w:rFonts w:ascii="Cambria" w:hAnsi="Cambria" w:asciiTheme="majorAscii" w:hAnsiTheme="majorAscii"/>
          <w:color w:val="auto"/>
          <w:sz w:val="24"/>
          <w:szCs w:val="24"/>
        </w:rPr>
      </w:pPr>
      <w:r w:rsidRPr="15896872" w:rsidR="47099307">
        <w:rPr>
          <w:rFonts w:ascii="Cambria" w:hAnsi="Cambria" w:asciiTheme="majorAscii" w:hAnsiTheme="majorAscii"/>
          <w:color w:val="auto"/>
          <w:sz w:val="24"/>
          <w:szCs w:val="24"/>
        </w:rPr>
        <w:t>Certifications in Python programming and Unix shell programming from Presidency University.</w:t>
      </w:r>
    </w:p>
    <w:p w:rsidRPr="00905C68" w:rsidR="00CF17F6" w:rsidP="21D6EB5B" w:rsidRDefault="00951D49" w14:paraId="2D4C44F4" w14:textId="254AE4DA">
      <w:pPr>
        <w:pStyle w:val="ListParagraph"/>
        <w:numPr>
          <w:ilvl w:val="0"/>
          <w:numId w:val="44"/>
        </w:numPr>
        <w:spacing w:after="0"/>
        <w:ind/>
        <w:rPr>
          <w:rFonts w:ascii="Cambria" w:hAnsi="Cambria" w:asciiTheme="majorAscii" w:hAnsiTheme="majorAscii"/>
          <w:color w:val="auto"/>
          <w:sz w:val="24"/>
          <w:szCs w:val="24"/>
        </w:rPr>
      </w:pPr>
      <w:r w:rsidRPr="21D6EB5B" w:rsidR="47099307">
        <w:rPr>
          <w:rFonts w:ascii="Cambria" w:hAnsi="Cambria" w:asciiTheme="majorAscii" w:hAnsiTheme="majorAscii"/>
          <w:color w:val="auto"/>
          <w:sz w:val="24"/>
          <w:szCs w:val="24"/>
        </w:rPr>
        <w:t>Artificial Intelligence (AI) certification from IBM Coursera.</w:t>
      </w:r>
    </w:p>
    <w:p w:rsidRPr="00905C68" w:rsidR="00CF17F6" w:rsidP="14016D09" w:rsidRDefault="00951D49" w14:paraId="10210B59" w14:textId="2C5A1C82">
      <w:pPr>
        <w:pStyle w:val="Normal"/>
        <w:spacing w:after="0"/>
        <w:ind w:left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14016D09" w:rsidR="4E438E12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P</w:t>
      </w:r>
      <w:r w:rsidRPr="14016D09" w:rsidR="50027646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ROJECTS</w:t>
      </w:r>
    </w:p>
    <w:p w:rsidR="317F3745" w:rsidP="21D6EB5B" w:rsidRDefault="317F3745" w14:paraId="5702E3C4" w14:textId="4CBB0C39">
      <w:pPr>
        <w:pStyle w:val="Heading1"/>
        <w:spacing w:before="0" w:after="0" w:line="276" w:lineRule="auto"/>
        <w:jc w:val="both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21D6EB5B" w:rsidR="317F3745">
        <w:rPr>
          <w:color w:val="auto"/>
          <w:sz w:val="24"/>
          <w:szCs w:val="24"/>
        </w:rPr>
        <w:t>SHOPPING WEB APP</w:t>
      </w:r>
      <w:r>
        <w:tab/>
      </w:r>
      <w:r>
        <w:tab/>
      </w:r>
      <w:r>
        <w:tab/>
      </w:r>
      <w:r>
        <w:tab/>
      </w:r>
    </w:p>
    <w:p w:rsidR="59422F66" w:rsidP="21D6EB5B" w:rsidRDefault="59422F66" w14:paraId="6A7533AB" w14:textId="64EF5728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Product Rendering: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Utilized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React and Axios to fetch product data from an API, ensuring an up-to-date product catalog with the latest offerings.</w:t>
      </w:r>
    </w:p>
    <w:p w:rsidR="59422F66" w:rsidP="21D6EB5B" w:rsidRDefault="59422F66" w14:paraId="08343960" w14:textId="6DD7D4CC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Cart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Functionality: Implemented seamless cart operations, allowing users to add,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modify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quantities, and review items before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checkout.</w:t>
      </w:r>
    </w:p>
    <w:p w:rsidR="59422F66" w:rsidP="21D6EB5B" w:rsidRDefault="59422F66" w14:paraId="671237A3" w14:textId="52B9781E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Order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Transactions: Streamlined order processing, enabling users to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finalize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selections,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proceed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to checkout, and experience a smooth order completion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process.</w:t>
      </w:r>
    </w:p>
    <w:p w:rsidR="59422F66" w:rsidP="21D6EB5B" w:rsidRDefault="59422F66" w14:paraId="4A0B02B7" w14:textId="1FD1A3A4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Technical Proficiency: 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Demonstrated</w:t>
      </w: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mastery of key technologies through the development of this shopping app.</w:t>
      </w:r>
    </w:p>
    <w:p w:rsidR="59422F66" w:rsidP="21D6EB5B" w:rsidRDefault="59422F66" w14:paraId="1A9CB560" w14:textId="7EA70BEF">
      <w:pPr>
        <w:pStyle w:val="ListBullet"/>
        <w:numPr>
          <w:ilvl w:val="0"/>
          <w:numId w:val="33"/>
        </w:numPr>
        <w:spacing w:after="0" w:line="276" w:lineRule="auto"/>
        <w:ind w:left="504"/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1D6EB5B" w:rsidR="59422F66">
        <w:rPr>
          <w:rFonts w:ascii="Cambria" w:hAnsi="Cambria" w:eastAsia="Cambria" w:cs="Cambr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Skills: React.js, Chart.js, JavaScript, HTML, CSS, Axios</w:t>
      </w:r>
    </w:p>
    <w:p w:rsidRPr="003E1320" w:rsidR="007943AC" w:rsidP="14016D09" w:rsidRDefault="004464C7" w14:paraId="1FECBEA6" w14:textId="4FCC9543">
      <w:pPr>
        <w:pStyle w:val="Heading2"/>
        <w:spacing w:before="0" w:after="0" w:line="276" w:lineRule="auto"/>
        <w:jc w:val="both"/>
        <w:rPr>
          <w:color w:val="auto"/>
        </w:rPr>
      </w:pPr>
      <w:r w:rsidRPr="21D6EB5B" w:rsidR="004464C7">
        <w:rPr>
          <w:color w:val="auto"/>
        </w:rPr>
        <w:t>P</w:t>
      </w:r>
      <w:r w:rsidRPr="21D6EB5B" w:rsidR="1CB3E008">
        <w:rPr>
          <w:color w:val="auto"/>
        </w:rPr>
        <w:t>roduct admin web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D6EB5B" w:rsidR="0002550B">
        <w:rPr>
          <w:color w:val="auto"/>
        </w:rPr>
        <w:t xml:space="preserve">  </w:t>
      </w:r>
    </w:p>
    <w:p w:rsidR="14016D09" w:rsidP="21D6EB5B" w:rsidRDefault="14016D09" w14:paraId="5A5FA83C" w14:textId="13CDD29C">
      <w:pPr>
        <w:pStyle w:val="ListBullet"/>
        <w:numPr>
          <w:ilvl w:val="0"/>
          <w:numId w:val="34"/>
        </w:numPr>
        <w:spacing w:after="0" w:line="276" w:lineRule="auto"/>
        <w:ind w:left="504"/>
        <w:rPr>
          <w:noProof w:val="0"/>
          <w:color w:val="auto"/>
          <w:sz w:val="24"/>
          <w:szCs w:val="24"/>
          <w:lang w:val="en-US"/>
        </w:rPr>
      </w:pPr>
      <w:r w:rsidRPr="21D6EB5B" w:rsidR="007C2F18">
        <w:rPr>
          <w:noProof w:val="0"/>
          <w:color w:val="auto"/>
          <w:sz w:val="24"/>
          <w:szCs w:val="24"/>
          <w:lang w:val="en-US"/>
        </w:rPr>
        <w:t xml:space="preserve">Basic Admin Panel: </w:t>
      </w:r>
      <w:r w:rsidRPr="21D6EB5B" w:rsidR="007C2F18">
        <w:rPr>
          <w:noProof w:val="0"/>
          <w:color w:val="auto"/>
          <w:sz w:val="24"/>
          <w:szCs w:val="24"/>
          <w:lang w:val="en-US"/>
        </w:rPr>
        <w:t>Showcases</w:t>
      </w:r>
      <w:r w:rsidRPr="21D6EB5B" w:rsidR="007C2F18">
        <w:rPr>
          <w:noProof w:val="0"/>
          <w:color w:val="auto"/>
          <w:sz w:val="24"/>
          <w:szCs w:val="24"/>
          <w:lang w:val="en-US"/>
        </w:rPr>
        <w:t xml:space="preserve"> my React UI/UX, interactive chart skills, and user-centric approach. Features include efficient data filtering, interactive row-clicking for instant context, and visual highlighting for improved user </w:t>
      </w:r>
      <w:r w:rsidRPr="21D6EB5B" w:rsidR="007C2F18">
        <w:rPr>
          <w:noProof w:val="0"/>
          <w:color w:val="auto"/>
          <w:sz w:val="24"/>
          <w:szCs w:val="24"/>
          <w:lang w:val="en-US"/>
        </w:rPr>
        <w:t>experience.</w:t>
      </w:r>
    </w:p>
    <w:p w:rsidR="14016D09" w:rsidP="21D6EB5B" w:rsidRDefault="14016D09" w14:paraId="6F103C45" w14:textId="6F6AFA05">
      <w:pPr>
        <w:pStyle w:val="ListBullet"/>
        <w:numPr>
          <w:ilvl w:val="0"/>
          <w:numId w:val="34"/>
        </w:numPr>
        <w:spacing w:after="0" w:line="276" w:lineRule="auto"/>
        <w:ind w:left="504"/>
        <w:rPr>
          <w:noProof w:val="0"/>
          <w:color w:val="auto"/>
          <w:sz w:val="24"/>
          <w:szCs w:val="24"/>
          <w:lang w:val="en-US"/>
        </w:rPr>
      </w:pPr>
      <w:r w:rsidRPr="21D6EB5B" w:rsidR="007C2F18">
        <w:rPr>
          <w:noProof w:val="0"/>
          <w:color w:val="auto"/>
          <w:sz w:val="24"/>
          <w:szCs w:val="24"/>
          <w:lang w:val="en-US"/>
        </w:rPr>
        <w:t>Data</w:t>
      </w:r>
      <w:r w:rsidRPr="21D6EB5B" w:rsidR="007C2F18">
        <w:rPr>
          <w:noProof w:val="0"/>
          <w:color w:val="auto"/>
          <w:sz w:val="24"/>
          <w:szCs w:val="24"/>
          <w:lang w:val="en-US"/>
        </w:rPr>
        <w:t xml:space="preserve"> Filtering &amp; Search: Seamless integration of data filtering mechanism for user-friendly and accessible information </w:t>
      </w:r>
      <w:r w:rsidRPr="21D6EB5B" w:rsidR="007C2F18">
        <w:rPr>
          <w:noProof w:val="0"/>
          <w:color w:val="auto"/>
          <w:sz w:val="24"/>
          <w:szCs w:val="24"/>
          <w:lang w:val="en-US"/>
        </w:rPr>
        <w:t>retrieval.</w:t>
      </w:r>
    </w:p>
    <w:p w:rsidR="14016D09" w:rsidP="21D6EB5B" w:rsidRDefault="14016D09" w14:paraId="60B97093" w14:textId="54EAE059">
      <w:pPr>
        <w:pStyle w:val="ListBullet"/>
        <w:numPr>
          <w:ilvl w:val="0"/>
          <w:numId w:val="34"/>
        </w:numPr>
        <w:spacing w:after="0" w:line="276" w:lineRule="auto"/>
        <w:ind w:left="504"/>
        <w:rPr>
          <w:noProof w:val="0"/>
          <w:color w:val="auto"/>
          <w:sz w:val="24"/>
          <w:szCs w:val="24"/>
          <w:lang w:val="en-US"/>
        </w:rPr>
      </w:pPr>
      <w:r w:rsidRPr="2BE89A56" w:rsidR="007C2F18">
        <w:rPr>
          <w:noProof w:val="0"/>
          <w:color w:val="auto"/>
          <w:sz w:val="24"/>
          <w:szCs w:val="24"/>
          <w:lang w:val="en-US"/>
        </w:rPr>
        <w:t xml:space="preserve">Interactive Row-Click: </w:t>
      </w:r>
      <w:r w:rsidRPr="2BE89A56" w:rsidR="007C2F18">
        <w:rPr>
          <w:noProof w:val="0"/>
          <w:color w:val="auto"/>
          <w:sz w:val="24"/>
          <w:szCs w:val="24"/>
          <w:lang w:val="en-US"/>
        </w:rPr>
        <w:t>Leveraged</w:t>
      </w:r>
      <w:r w:rsidRPr="2BE89A56" w:rsidR="007C2F18">
        <w:rPr>
          <w:noProof w:val="0"/>
          <w:color w:val="auto"/>
          <w:sz w:val="24"/>
          <w:szCs w:val="24"/>
          <w:lang w:val="en-US"/>
        </w:rPr>
        <w:t xml:space="preserve"> </w:t>
      </w:r>
      <w:r w:rsidRPr="2BE89A56" w:rsidR="007C2F18">
        <w:rPr>
          <w:noProof w:val="0"/>
          <w:color w:val="auto"/>
          <w:sz w:val="24"/>
          <w:szCs w:val="24"/>
          <w:lang w:val="en-US"/>
        </w:rPr>
        <w:t>React</w:t>
      </w:r>
      <w:r w:rsidRPr="2BE89A56" w:rsidR="73AF024F">
        <w:rPr>
          <w:noProof w:val="0"/>
          <w:color w:val="auto"/>
          <w:sz w:val="24"/>
          <w:szCs w:val="24"/>
          <w:lang w:val="en-US"/>
        </w:rPr>
        <w:t xml:space="preserve"> </w:t>
      </w:r>
      <w:r w:rsidRPr="2BE89A56" w:rsidR="73AF024F">
        <w:rPr>
          <w:noProof w:val="0"/>
          <w:color w:val="auto"/>
          <w:sz w:val="24"/>
          <w:szCs w:val="24"/>
          <w:lang w:val="en-US"/>
        </w:rPr>
        <w:t>j</w:t>
      </w:r>
      <w:r w:rsidRPr="2BE89A56" w:rsidR="007C2F18">
        <w:rPr>
          <w:noProof w:val="0"/>
          <w:color w:val="auto"/>
          <w:sz w:val="24"/>
          <w:szCs w:val="24"/>
          <w:lang w:val="en-US"/>
        </w:rPr>
        <w:t>s</w:t>
      </w:r>
      <w:r w:rsidRPr="2BE89A56" w:rsidR="007C2F18">
        <w:rPr>
          <w:noProof w:val="0"/>
          <w:color w:val="auto"/>
          <w:sz w:val="24"/>
          <w:szCs w:val="24"/>
          <w:lang w:val="en-US"/>
        </w:rPr>
        <w:t xml:space="preserve"> capabilities to introduce interactive row-clicking, displaying detailed </w:t>
      </w:r>
      <w:r w:rsidRPr="2BE89A56" w:rsidR="297BA803">
        <w:rPr>
          <w:noProof w:val="0"/>
          <w:color w:val="auto"/>
          <w:sz w:val="24"/>
          <w:szCs w:val="24"/>
          <w:lang w:val="en-US"/>
        </w:rPr>
        <w:t>information.</w:t>
      </w:r>
    </w:p>
    <w:p w:rsidR="14016D09" w:rsidP="21D6EB5B" w:rsidRDefault="14016D09" w14:paraId="78DF6F9C" w14:textId="520662F8">
      <w:pPr>
        <w:pStyle w:val="ListBullet"/>
        <w:numPr>
          <w:ilvl w:val="0"/>
          <w:numId w:val="34"/>
        </w:numPr>
        <w:spacing w:after="0" w:line="276" w:lineRule="auto"/>
        <w:ind w:left="504"/>
        <w:rPr>
          <w:noProof w:val="0"/>
          <w:color w:val="auto"/>
          <w:sz w:val="24"/>
          <w:szCs w:val="24"/>
          <w:lang w:val="en-US"/>
        </w:rPr>
      </w:pPr>
      <w:r w:rsidRPr="21D6EB5B" w:rsidR="007C2F18">
        <w:rPr>
          <w:noProof w:val="0"/>
          <w:color w:val="auto"/>
          <w:sz w:val="24"/>
          <w:szCs w:val="24"/>
          <w:lang w:val="en-US"/>
        </w:rPr>
        <w:t>Visual</w:t>
      </w:r>
      <w:r w:rsidRPr="21D6EB5B" w:rsidR="007C2F18">
        <w:rPr>
          <w:noProof w:val="0"/>
          <w:color w:val="auto"/>
          <w:sz w:val="24"/>
          <w:szCs w:val="24"/>
          <w:lang w:val="en-US"/>
        </w:rPr>
        <w:t xml:space="preserve"> Highlighting: Enhanced UX with visual highlighting during search for better element </w:t>
      </w:r>
      <w:r w:rsidRPr="21D6EB5B" w:rsidR="007C2F18">
        <w:rPr>
          <w:noProof w:val="0"/>
          <w:color w:val="auto"/>
          <w:sz w:val="24"/>
          <w:szCs w:val="24"/>
          <w:lang w:val="en-US"/>
        </w:rPr>
        <w:t>discoverability.</w:t>
      </w:r>
    </w:p>
    <w:p w:rsidR="14016D09" w:rsidP="21D6EB5B" w:rsidRDefault="14016D09" w14:paraId="485D85F6" w14:textId="5CA95F62">
      <w:pPr>
        <w:pStyle w:val="ListBullet"/>
        <w:numPr>
          <w:ilvl w:val="0"/>
          <w:numId w:val="34"/>
        </w:numPr>
        <w:spacing w:after="0" w:line="276" w:lineRule="auto"/>
        <w:ind w:left="504"/>
        <w:rPr>
          <w:noProof w:val="0"/>
          <w:color w:val="auto"/>
          <w:sz w:val="24"/>
          <w:szCs w:val="24"/>
          <w:lang w:val="en-US"/>
        </w:rPr>
      </w:pPr>
      <w:r w:rsidRPr="21D6EB5B" w:rsidR="007C2F18">
        <w:rPr>
          <w:noProof w:val="0"/>
          <w:color w:val="auto"/>
          <w:sz w:val="24"/>
          <w:szCs w:val="24"/>
          <w:lang w:val="en-US"/>
        </w:rPr>
        <w:t>Skills: React.js, Chart.js, JavaScript, HTML, CSS, Axios</w:t>
      </w:r>
    </w:p>
    <w:p w:rsidR="15EEF9BD" w:rsidP="14016D09" w:rsidRDefault="15EEF9BD" w14:paraId="02936268" w14:textId="2216741C">
      <w:pPr>
        <w:pStyle w:val="Heading2"/>
        <w:ind w:left="0"/>
        <w:rPr>
          <w:color w:val="auto"/>
        </w:rPr>
      </w:pPr>
      <w:r w:rsidRPr="21D6EB5B" w:rsidR="54B7E2F5">
        <w:rPr>
          <w:color w:val="auto"/>
        </w:rPr>
        <w:t>Kafene</w:t>
      </w:r>
      <w:r w:rsidRPr="21D6EB5B" w:rsidR="54B7E2F5">
        <w:rPr>
          <w:color w:val="auto"/>
        </w:rPr>
        <w:t xml:space="preserve"> </w:t>
      </w:r>
      <w:r w:rsidRPr="21D6EB5B" w:rsidR="6C07C517">
        <w:rPr>
          <w:color w:val="auto"/>
        </w:rPr>
        <w:t>Pharmacy</w:t>
      </w:r>
      <w:r w:rsidRPr="21D6EB5B" w:rsidR="54B7E2F5">
        <w:rPr>
          <w:color w:val="auto"/>
        </w:rPr>
        <w:t xml:space="preserve"> web app</w:t>
      </w:r>
    </w:p>
    <w:p w:rsidR="4CF3216D" w:rsidP="21D6EB5B" w:rsidRDefault="4CF3216D" w14:paraId="7C6FF602" w14:textId="4E5CFB6F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Comprehensive Store Management UI/UX: Led creation of engaging interface using JavaScript, jQuery, HTML, and CSS. Facilitated efficient order tracking, inventory management, and customer </w:t>
      </w:r>
      <w:r w:rsidRPr="21D6EB5B" w:rsidR="3B70B382">
        <w:rPr>
          <w:noProof w:val="0"/>
          <w:color w:val="auto"/>
          <w:sz w:val="24"/>
          <w:szCs w:val="24"/>
          <w:lang w:val="en-US"/>
        </w:rPr>
        <w:t>interactions.</w:t>
      </w:r>
    </w:p>
    <w:p w:rsidR="4CF3216D" w:rsidP="21D6EB5B" w:rsidRDefault="4CF3216D" w14:paraId="325310B0" w14:textId="1B6616A6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Order Tracking: Implemented order tracking with JavaScript, ensuring seamless operations and </w:t>
      </w:r>
      <w:r w:rsidRPr="21D6EB5B" w:rsidR="3B70B382">
        <w:rPr>
          <w:noProof w:val="0"/>
          <w:color w:val="auto"/>
          <w:sz w:val="24"/>
          <w:szCs w:val="24"/>
          <w:lang w:val="en-US"/>
        </w:rPr>
        <w:t>timely</w:t>
      </w: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 management.</w:t>
      </w:r>
    </w:p>
    <w:p w:rsidR="4CF3216D" w:rsidP="21D6EB5B" w:rsidRDefault="4CF3216D" w14:paraId="235AB13B" w14:textId="12A24C08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>Inventory</w:t>
      </w: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 Management: Designed stock level management module with jQuery, enabling effective decision-making and preventing </w:t>
      </w:r>
      <w:r w:rsidRPr="21D6EB5B" w:rsidR="3B70B382">
        <w:rPr>
          <w:noProof w:val="0"/>
          <w:color w:val="auto"/>
          <w:sz w:val="24"/>
          <w:szCs w:val="24"/>
          <w:lang w:val="en-US"/>
        </w:rPr>
        <w:t>stockouts.</w:t>
      </w:r>
    </w:p>
    <w:p w:rsidR="4CF3216D" w:rsidP="21D6EB5B" w:rsidRDefault="4CF3216D" w14:paraId="60A2C538" w14:textId="7A141920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>Customer</w:t>
      </w: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 Interactions: Enhanced customer relations through streamlined communication and positive engagement </w:t>
      </w:r>
      <w:r w:rsidRPr="21D6EB5B" w:rsidR="3B70B382">
        <w:rPr>
          <w:noProof w:val="0"/>
          <w:color w:val="auto"/>
          <w:sz w:val="24"/>
          <w:szCs w:val="24"/>
          <w:lang w:val="en-US"/>
        </w:rPr>
        <w:t>features.</w:t>
      </w:r>
    </w:p>
    <w:p w:rsidR="4CF3216D" w:rsidP="21D6EB5B" w:rsidRDefault="4CF3216D" w14:paraId="1FA20438" w14:textId="2F615332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>Smooth</w:t>
      </w:r>
      <w:r w:rsidRPr="21D6EB5B" w:rsidR="3B70B382">
        <w:rPr>
          <w:noProof w:val="0"/>
          <w:color w:val="auto"/>
          <w:sz w:val="24"/>
          <w:szCs w:val="24"/>
          <w:lang w:val="en-US"/>
        </w:rPr>
        <w:t xml:space="preserve"> Page Transitions: Ensured fluid navigation through skillful HTML, CSS, and JavaScript </w:t>
      </w:r>
      <w:r w:rsidRPr="21D6EB5B" w:rsidR="3B70B382">
        <w:rPr>
          <w:noProof w:val="0"/>
          <w:color w:val="auto"/>
          <w:sz w:val="24"/>
          <w:szCs w:val="24"/>
          <w:lang w:val="en-US"/>
        </w:rPr>
        <w:t>techniques.</w:t>
      </w:r>
    </w:p>
    <w:p w:rsidR="4CF3216D" w:rsidP="21D6EB5B" w:rsidRDefault="4CF3216D" w14:paraId="126B4F1A" w14:textId="50716FC9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3B70B382">
        <w:rPr>
          <w:noProof w:val="0"/>
          <w:color w:val="auto"/>
          <w:sz w:val="24"/>
          <w:szCs w:val="24"/>
          <w:lang w:val="en-US"/>
        </w:rPr>
        <w:t>Skills: JavaScript, jQuery, HTML, CSS</w:t>
      </w:r>
    </w:p>
    <w:p w:rsidR="4CF3216D" w:rsidP="21D6EB5B" w:rsidRDefault="4CF3216D" w14:paraId="3899C5AF" w14:textId="310A7BAB">
      <w:pPr>
        <w:pStyle w:val="Heading2"/>
        <w:spacing w:before="0" w:beforeAutospacing="off" w:after="0" w:afterAutospacing="off"/>
        <w:ind w:left="0"/>
        <w:rPr>
          <w:color w:val="auto"/>
        </w:rPr>
      </w:pPr>
      <w:r w:rsidRPr="21D6EB5B" w:rsidR="6112BB65">
        <w:rPr>
          <w:color w:val="auto"/>
        </w:rPr>
        <w:t>BANK LOANS</w:t>
      </w:r>
    </w:p>
    <w:p w:rsidR="4CF3216D" w:rsidP="21D6EB5B" w:rsidRDefault="4CF3216D" w14:paraId="417EC801" w14:textId="1012C271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 xml:space="preserve">High-Paced Wall Street App: Led creation of intuitive app, seamlessly merging React.js, Java Spring Boot, MSSQL Server. Tailored for data management in </w:t>
      </w:r>
      <w:r w:rsidRPr="21D6EB5B" w:rsidR="58E86CF5">
        <w:rPr>
          <w:noProof w:val="0"/>
          <w:color w:val="auto"/>
          <w:sz w:val="24"/>
          <w:szCs w:val="24"/>
          <w:lang w:val="en-US"/>
        </w:rPr>
        <w:t>fast</w:t>
      </w:r>
      <w:r w:rsidRPr="21D6EB5B" w:rsidR="58E86CF5">
        <w:rPr>
          <w:noProof w:val="0"/>
          <w:color w:val="auto"/>
          <w:sz w:val="24"/>
          <w:szCs w:val="24"/>
          <w:lang w:val="en-US"/>
        </w:rPr>
        <w:t>-paced environment.</w:t>
      </w:r>
    </w:p>
    <w:p w:rsidR="4CF3216D" w:rsidP="21D6EB5B" w:rsidRDefault="4CF3216D" w14:paraId="49611BE0" w14:textId="63687206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>Portal</w:t>
      </w:r>
      <w:r w:rsidRPr="21D6EB5B" w:rsidR="58E86CF5">
        <w:rPr>
          <w:noProof w:val="0"/>
          <w:color w:val="auto"/>
          <w:sz w:val="24"/>
          <w:szCs w:val="24"/>
          <w:lang w:val="en-US"/>
        </w:rPr>
        <w:t xml:space="preserve"> Creation: Constructed interactive React.js portals, streamlining user interactions and </w:t>
      </w:r>
      <w:r w:rsidRPr="21D6EB5B" w:rsidR="58E86CF5">
        <w:rPr>
          <w:noProof w:val="0"/>
          <w:color w:val="auto"/>
          <w:sz w:val="24"/>
          <w:szCs w:val="24"/>
          <w:lang w:val="en-US"/>
        </w:rPr>
        <w:t>navigation.</w:t>
      </w:r>
    </w:p>
    <w:p w:rsidR="4CF3216D" w:rsidP="21D6EB5B" w:rsidRDefault="4CF3216D" w14:paraId="18C0B289" w14:textId="5C5DAADF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>REST</w:t>
      </w:r>
      <w:r w:rsidRPr="21D6EB5B" w:rsidR="58E86CF5">
        <w:rPr>
          <w:noProof w:val="0"/>
          <w:color w:val="auto"/>
          <w:sz w:val="24"/>
          <w:szCs w:val="24"/>
          <w:lang w:val="en-US"/>
        </w:rPr>
        <w:t xml:space="preserve"> APIs with Java Spring Boot: Developed robust APIs for seamless front-end to back-end </w:t>
      </w:r>
      <w:r w:rsidRPr="21D6EB5B" w:rsidR="58E86CF5">
        <w:rPr>
          <w:noProof w:val="0"/>
          <w:color w:val="auto"/>
          <w:sz w:val="24"/>
          <w:szCs w:val="24"/>
          <w:lang w:val="en-US"/>
        </w:rPr>
        <w:t>communication.</w:t>
      </w:r>
    </w:p>
    <w:p w:rsidR="4CF3216D" w:rsidP="21D6EB5B" w:rsidRDefault="4CF3216D" w14:paraId="3C8537A5" w14:textId="4DA206DA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>MSSQL</w:t>
      </w:r>
      <w:r w:rsidRPr="21D6EB5B" w:rsidR="58E86CF5">
        <w:rPr>
          <w:noProof w:val="0"/>
          <w:color w:val="auto"/>
          <w:sz w:val="24"/>
          <w:szCs w:val="24"/>
          <w:lang w:val="en-US"/>
        </w:rPr>
        <w:t xml:space="preserve"> Server Integration: Integrated app with MSSQL Server for reliable data storage and </w:t>
      </w:r>
      <w:r w:rsidRPr="21D6EB5B" w:rsidR="58E86CF5">
        <w:rPr>
          <w:noProof w:val="0"/>
          <w:color w:val="auto"/>
          <w:sz w:val="24"/>
          <w:szCs w:val="24"/>
          <w:lang w:val="en-US"/>
        </w:rPr>
        <w:t>retrieval.</w:t>
      </w:r>
    </w:p>
    <w:p w:rsidR="4CF3216D" w:rsidP="21D6EB5B" w:rsidRDefault="4CF3216D" w14:paraId="4EA7F494" w14:textId="17CE04E6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>Record Management: Designed functionalities for creation, updates, and approvals.</w:t>
      </w:r>
    </w:p>
    <w:p w:rsidR="4CF3216D" w:rsidP="21D6EB5B" w:rsidRDefault="4CF3216D" w14:paraId="37D82B71" w14:textId="131855D2">
      <w:pPr>
        <w:pStyle w:val="ListParagraph"/>
        <w:numPr>
          <w:ilvl w:val="0"/>
          <w:numId w:val="34"/>
        </w:numPr>
        <w:spacing w:before="0" w:beforeAutospacing="off" w:after="0" w:afterAutospacing="off"/>
        <w:ind/>
        <w:rPr>
          <w:noProof w:val="0"/>
          <w:color w:val="auto"/>
          <w:sz w:val="24"/>
          <w:szCs w:val="24"/>
          <w:lang w:val="en-US"/>
        </w:rPr>
      </w:pPr>
      <w:r w:rsidRPr="21D6EB5B" w:rsidR="58E86CF5">
        <w:rPr>
          <w:noProof w:val="0"/>
          <w:color w:val="auto"/>
          <w:sz w:val="24"/>
          <w:szCs w:val="24"/>
          <w:lang w:val="en-US"/>
        </w:rPr>
        <w:t>Skills: React.js, Java Spring Boot, MSSQL Server</w:t>
      </w:r>
    </w:p>
    <w:p w:rsidR="4C85A46F" w:rsidP="4CF3216D" w:rsidRDefault="4C85A46F" w14:paraId="246615C4" w14:textId="13337908">
      <w:pPr>
        <w:pStyle w:val="Normal"/>
        <w:spacing w:after="0"/>
        <w:ind w:left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4CF3216D" w:rsidR="4C85A46F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INTERESTS</w:t>
      </w:r>
    </w:p>
    <w:p w:rsidR="4CF3216D" w:rsidP="21D6EB5B" w:rsidRDefault="4CF3216D" w14:paraId="36A547B3" w14:textId="61DE0C60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D6EB5B" w:rsidR="39EE197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Block Chain Technology, DevOps, Cloud  </w:t>
      </w:r>
    </w:p>
    <w:p w:rsidR="21D6EB5B" w:rsidP="21D6EB5B" w:rsidRDefault="21D6EB5B" w14:paraId="5AAF35D1" w14:textId="72FACC35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5C81CF7" w:rsidP="4CF3216D" w:rsidRDefault="45C81CF7" w14:paraId="0016DEF5" w14:textId="12DEF17B">
      <w:pPr>
        <w:pStyle w:val="Normal"/>
        <w:spacing w:after="0"/>
        <w:ind w:left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21D6EB5B" w:rsidR="45C81CF7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SOFT SKILL</w:t>
      </w:r>
    </w:p>
    <w:p w:rsidR="45C81CF7" w:rsidP="4CF3216D" w:rsidRDefault="45C81CF7" w14:paraId="0FBBE83C" w14:textId="37822F34">
      <w:pPr>
        <w:pStyle w:val="ListParagraph"/>
        <w:numPr>
          <w:ilvl w:val="0"/>
          <w:numId w:val="46"/>
        </w:numPr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D6EB5B" w:rsidR="45C81CF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Decision making </w:t>
      </w:r>
    </w:p>
    <w:p w:rsidR="45C81CF7" w:rsidP="4CF3216D" w:rsidRDefault="45C81CF7" w14:paraId="2F745E21" w14:textId="50D0F4C3">
      <w:pPr>
        <w:pStyle w:val="ListParagraph"/>
        <w:numPr>
          <w:ilvl w:val="0"/>
          <w:numId w:val="46"/>
        </w:numPr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1D6EB5B" w:rsidR="45C81CF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Communication </w:t>
      </w:r>
    </w:p>
    <w:p w:rsidR="21D6EB5B" w:rsidP="2BE89A56" w:rsidRDefault="21D6EB5B" w14:paraId="05A1CEED" w14:textId="761425BE">
      <w:pPr>
        <w:pStyle w:val="ListParagraph"/>
        <w:numPr>
          <w:ilvl w:val="0"/>
          <w:numId w:val="46"/>
        </w:numPr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E89A56" w:rsidR="45C81CF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Multi-tasking</w:t>
      </w:r>
    </w:p>
    <w:p w:rsidR="2BE89A56" w:rsidP="2BE89A56" w:rsidRDefault="2BE89A56" w14:paraId="0C135C21" w14:textId="494567CA">
      <w:pPr>
        <w:pStyle w:val="Normal"/>
        <w:spacing w:after="0"/>
        <w:ind w:left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C7BD0AB" w:rsidP="4CF3216D" w:rsidRDefault="4C7BD0AB" w14:paraId="5A016AA8" w14:textId="69F7200C">
      <w:pPr>
        <w:pStyle w:val="Normal"/>
        <w:spacing w:after="0"/>
        <w:ind w:left="0"/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</w:pPr>
      <w:r w:rsidRPr="4CF3216D" w:rsidR="4C7BD0AB">
        <w:rPr>
          <w:rFonts w:ascii="Cambria" w:hAnsi="Cambria" w:asciiTheme="majorAscii" w:hAnsiTheme="majorAscii"/>
          <w:b w:val="1"/>
          <w:bCs w:val="1"/>
          <w:color w:val="auto"/>
          <w:sz w:val="28"/>
          <w:szCs w:val="28"/>
          <w:u w:val="single"/>
        </w:rPr>
        <w:t>ALL MY PROJECTS AND CERTIFICATIONS</w:t>
      </w:r>
    </w:p>
    <w:p w:rsidR="4CF3216D" w:rsidP="21D6EB5B" w:rsidRDefault="4CF3216D" w14:paraId="3D924B90" w14:textId="44A963EF">
      <w:pPr>
        <w:pStyle w:val="Normal"/>
        <w:spacing w:after="0"/>
        <w:rPr>
          <w:rStyle w:val="Hyperlink"/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D6EB5B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Links:</w:t>
      </w:r>
      <w:r w:rsidRPr="21D6EB5B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w:anchor="heading=h.tu209e7jmz0p" r:id="R1173d1fec3c64b14">
        <w:r w:rsidRPr="21D6EB5B" w:rsidR="5CE2E555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https://docs.google.com/document/d/1deLe1lcK4NUGlrIxkrxTB-X1e87IsCCPEfEKc6XUrG8/edit#heading=h.tu209e7jmz0p</w:t>
        </w:r>
      </w:hyperlink>
    </w:p>
    <w:p w:rsidR="4CF3216D" w:rsidP="21D6EB5B" w:rsidRDefault="4CF3216D" w14:paraId="44708429" w14:textId="7B411D19">
      <w:pPr>
        <w:pStyle w:val="Normal"/>
        <w:spacing w:after="0"/>
        <w:rPr>
          <w:rStyle w:val="Hyperlink"/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1D6EB5B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Links:</w:t>
      </w:r>
      <w:r w:rsidRPr="21D6EB5B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7d244e11b4c1424e">
        <w:r w:rsidRPr="21D6EB5B" w:rsidR="5CE2E555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https://docs.google.com/document/d/1kWSX7eTjtlRWTEIlAF76H-byt8QvKZjg8fUEVW_nysY/edit</w:t>
        </w:r>
      </w:hyperlink>
    </w:p>
    <w:p w:rsidR="5CE2E555" w:rsidP="4CF3216D" w:rsidRDefault="5CE2E555" w14:paraId="1B6C5EE1" w14:textId="024F9169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Git </w:t>
      </w: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Hub :</w:t>
      </w: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9a99922c5ad4468a">
        <w:r w:rsidRPr="4CF3216D" w:rsidR="5CE2E555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https://github.com/DIVAKAR-REDDY-VARUGU</w:t>
        </w:r>
      </w:hyperlink>
    </w:p>
    <w:p w:rsidR="5CE2E555" w:rsidP="4CF3216D" w:rsidRDefault="5CE2E555" w14:paraId="27838F86" w14:textId="209DAAD9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Hacker </w:t>
      </w: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Rank :</w:t>
      </w: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hyperlink r:id="R0dacd25f3a4c4ea2">
        <w:r w:rsidRPr="4CF3216D" w:rsidR="5CE2E555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https://www.hackerrank.com/DivakarReddy7?hr_r=1</w:t>
        </w:r>
      </w:hyperlink>
    </w:p>
    <w:p w:rsidR="5CE2E555" w:rsidP="4CF3216D" w:rsidRDefault="5CE2E555" w14:paraId="7C4D1999" w14:textId="79F57164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LinkedIn</w:t>
      </w:r>
      <w:r w:rsidRPr="4CF3216D" w:rsidR="5CE2E55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: </w:t>
      </w:r>
      <w:hyperlink r:id="R365dab6c9f174c73">
        <w:r w:rsidRPr="4CF3216D" w:rsidR="5CE2E555">
          <w:rPr>
            <w:rStyle w:val="Hyperlink"/>
            <w:rFonts w:ascii="Cambria" w:hAnsi="Cambria" w:eastAsia="Cambria" w:cs="Cambria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https://www.linkedin.com/in/varugu-divakar-reddy-573a93214/</w:t>
        </w:r>
      </w:hyperlink>
    </w:p>
    <w:p w:rsidR="4CF3216D" w:rsidP="4CF3216D" w:rsidRDefault="4CF3216D" w14:paraId="6288AC48" w14:textId="2CF1088D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CF3216D" w:rsidP="4CF3216D" w:rsidRDefault="4CF3216D" w14:paraId="38D75E58" w14:textId="076D394F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CF3216D" w:rsidP="4CF3216D" w:rsidRDefault="4CF3216D" w14:paraId="06566B19" w14:textId="5C863056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CF3216D" w:rsidP="4CF3216D" w:rsidRDefault="4CF3216D" w14:paraId="69C07927" w14:textId="7EFFFD4A">
      <w:pPr>
        <w:pStyle w:val="Normal"/>
        <w:spacing w:after="0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 w:rsidRPr="003E1320" w:rsidR="00C82A66" w:rsidSect="00B213FA">
      <w:type w:val="continuous"/>
      <w:pgSz w:w="11906" w:h="16838" w:orient="portrait" w:code="9"/>
      <w:pgMar w:top="432" w:right="720" w:bottom="432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900" w:rsidRDefault="00853900" w14:paraId="227C84CF" w14:textId="77777777">
      <w:pPr>
        <w:spacing w:after="0"/>
      </w:pPr>
      <w:r>
        <w:separator/>
      </w:r>
    </w:p>
  </w:endnote>
  <w:endnote w:type="continuationSeparator" w:id="0">
    <w:p w:rsidR="00853900" w:rsidRDefault="00853900" w14:paraId="754832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C21" w:rsidRDefault="00E01C21" w14:paraId="295F3B2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0C189C08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24CC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C21" w:rsidRDefault="00E01C21" w14:paraId="4CB90C0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900" w:rsidRDefault="00853900" w14:paraId="69200327" w14:textId="77777777">
      <w:pPr>
        <w:spacing w:after="0"/>
      </w:pPr>
      <w:r>
        <w:separator/>
      </w:r>
    </w:p>
  </w:footnote>
  <w:footnote w:type="continuationSeparator" w:id="0">
    <w:p w:rsidR="00853900" w:rsidRDefault="00853900" w14:paraId="21499B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C21" w:rsidRDefault="00E01C21" w14:paraId="15AB3334" w14:textId="641C4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C21" w:rsidRDefault="00E01C21" w14:paraId="70B1C00F" w14:textId="2CB6B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C21" w:rsidRDefault="00E01C21" w14:paraId="0FCFF3FF" w14:textId="74B5236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IAMsbOK0u+BFBC" int2:id="ld47iupm">
      <int2:state int2:type="AugLoop_Text_Critique" int2:value="Rejected"/>
    </int2:textHash>
    <int2:textHash int2:hashCode="MbnLb1F6GCPHJF" int2:id="Sg2GVHxy">
      <int2:state int2:type="AugLoop_Text_Critique" int2:value="Rejected"/>
    </int2:textHash>
    <int2:textHash int2:hashCode="VG5NFvUfxuVp5S" int2:id="1bpCRbo3">
      <int2:state int2:type="AugLoop_Text_Critique" int2:value="Rejected"/>
    </int2:textHash>
    <int2:textHash int2:hashCode="8+DGIu5dgz/luH" int2:id="IIPy4vsN">
      <int2:state int2:type="AugLoop_Text_Critique" int2:value="Rejected"/>
    </int2:textHash>
    <int2:bookmark int2:bookmarkName="_Int_S6TExoeD" int2:invalidationBookmarkName="" int2:hashCode="17sowdNRvq0KM1" int2:id="AOkKltK8">
      <int2:state int2:type="AugLoop_Text_Critique" int2:value="Rejected"/>
    </int2:bookmark>
    <int2:bookmark int2:bookmarkName="_Int_bbiSnCsm" int2:invalidationBookmarkName="" int2:hashCode="s91cIAnPxblTo3" int2:id="0xInGdZq">
      <int2:state int2:type="AugLoop_Text_Critique" int2:value="Rejected"/>
    </int2:bookmark>
    <int2:bookmark int2:bookmarkName="_Int_8qfcO86U" int2:invalidationBookmarkName="" int2:hashCode="s91cIAnPxblTo3" int2:id="VaCTtcqh">
      <int2:state int2:type="AugLoop_Text_Critique" int2:value="Rejected"/>
    </int2:bookmark>
    <int2:bookmark int2:bookmarkName="_Int_wdXb1cC0" int2:invalidationBookmarkName="" int2:hashCode="s91cIAnPxblTo3" int2:id="UgCD1rQ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5ac2f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768964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2">
    <w:nsid w:val="5f88c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925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dd0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386d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35550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7f0a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a9b0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11bc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8672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268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2DE3B21"/>
    <w:multiLevelType w:val="hybridMultilevel"/>
    <w:tmpl w:val="31002A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6A5F7E"/>
    <w:multiLevelType w:val="hybridMultilevel"/>
    <w:tmpl w:val="4E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DB0530"/>
    <w:multiLevelType w:val="hybridMultilevel"/>
    <w:tmpl w:val="71F64C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4D5928"/>
    <w:multiLevelType w:val="hybridMultilevel"/>
    <w:tmpl w:val="13B43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F26BD4"/>
    <w:multiLevelType w:val="hybridMultilevel"/>
    <w:tmpl w:val="D88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F17FAE"/>
    <w:multiLevelType w:val="hybridMultilevel"/>
    <w:tmpl w:val="148218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37266"/>
    <w:multiLevelType w:val="hybridMultilevel"/>
    <w:tmpl w:val="E1CE44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511D1C"/>
    <w:multiLevelType w:val="hybridMultilevel"/>
    <w:tmpl w:val="FCEEE2A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5417FB0"/>
    <w:multiLevelType w:val="hybridMultilevel"/>
    <w:tmpl w:val="A2481F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9B7722"/>
    <w:multiLevelType w:val="hybridMultilevel"/>
    <w:tmpl w:val="431017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7F65EB"/>
    <w:multiLevelType w:val="hybridMultilevel"/>
    <w:tmpl w:val="7DA0EA48"/>
    <w:lvl w:ilvl="0" w:tplc="49F6B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C2D77A6"/>
    <w:multiLevelType w:val="hybridMultilevel"/>
    <w:tmpl w:val="CD4ED1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431103"/>
    <w:multiLevelType w:val="hybridMultilevel"/>
    <w:tmpl w:val="8D7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2E5257"/>
    <w:multiLevelType w:val="hybridMultilevel"/>
    <w:tmpl w:val="57E8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1" w16cid:durableId="613052877">
    <w:abstractNumId w:val="9"/>
  </w:num>
  <w:num w:numId="2" w16cid:durableId="1873573120">
    <w:abstractNumId w:val="9"/>
    <w:lvlOverride w:ilvl="0">
      <w:startOverride w:val="1"/>
    </w:lvlOverride>
  </w:num>
  <w:num w:numId="3" w16cid:durableId="1176916973">
    <w:abstractNumId w:val="9"/>
    <w:lvlOverride w:ilvl="0">
      <w:startOverride w:val="1"/>
    </w:lvlOverride>
  </w:num>
  <w:num w:numId="4" w16cid:durableId="1903057638">
    <w:abstractNumId w:val="9"/>
    <w:lvlOverride w:ilvl="0">
      <w:startOverride w:val="1"/>
    </w:lvlOverride>
  </w:num>
  <w:num w:numId="5" w16cid:durableId="1265454556">
    <w:abstractNumId w:val="8"/>
  </w:num>
  <w:num w:numId="6" w16cid:durableId="1145320613">
    <w:abstractNumId w:val="7"/>
  </w:num>
  <w:num w:numId="7" w16cid:durableId="676809289">
    <w:abstractNumId w:val="6"/>
  </w:num>
  <w:num w:numId="8" w16cid:durableId="298340416">
    <w:abstractNumId w:val="5"/>
  </w:num>
  <w:num w:numId="9" w16cid:durableId="1740588221">
    <w:abstractNumId w:val="4"/>
  </w:num>
  <w:num w:numId="10" w16cid:durableId="1410536604">
    <w:abstractNumId w:val="3"/>
  </w:num>
  <w:num w:numId="11" w16cid:durableId="871966488">
    <w:abstractNumId w:val="2"/>
  </w:num>
  <w:num w:numId="12" w16cid:durableId="1991327315">
    <w:abstractNumId w:val="1"/>
  </w:num>
  <w:num w:numId="13" w16cid:durableId="1035496928">
    <w:abstractNumId w:val="0"/>
  </w:num>
  <w:num w:numId="14" w16cid:durableId="1644235221">
    <w:abstractNumId w:val="16"/>
  </w:num>
  <w:num w:numId="15" w16cid:durableId="514997953">
    <w:abstractNumId w:val="27"/>
  </w:num>
  <w:num w:numId="16" w16cid:durableId="548802176">
    <w:abstractNumId w:val="13"/>
  </w:num>
  <w:num w:numId="17" w16cid:durableId="391776241">
    <w:abstractNumId w:val="22"/>
  </w:num>
  <w:num w:numId="18" w16cid:durableId="1385178500">
    <w:abstractNumId w:val="11"/>
  </w:num>
  <w:num w:numId="19" w16cid:durableId="1605578742">
    <w:abstractNumId w:val="33"/>
  </w:num>
  <w:num w:numId="20" w16cid:durableId="873268363">
    <w:abstractNumId w:val="28"/>
  </w:num>
  <w:num w:numId="21" w16cid:durableId="1637565925">
    <w:abstractNumId w:val="12"/>
  </w:num>
  <w:num w:numId="22" w16cid:durableId="1357610064">
    <w:abstractNumId w:val="20"/>
  </w:num>
  <w:num w:numId="23" w16cid:durableId="1738750052">
    <w:abstractNumId w:val="32"/>
  </w:num>
  <w:num w:numId="24" w16cid:durableId="508758222">
    <w:abstractNumId w:val="25"/>
  </w:num>
  <w:num w:numId="25" w16cid:durableId="532501514">
    <w:abstractNumId w:val="17"/>
  </w:num>
  <w:num w:numId="26" w16cid:durableId="806318019">
    <w:abstractNumId w:val="31"/>
  </w:num>
  <w:num w:numId="27" w16cid:durableId="1094979059">
    <w:abstractNumId w:val="30"/>
  </w:num>
  <w:num w:numId="28" w16cid:durableId="1501390808">
    <w:abstractNumId w:val="18"/>
  </w:num>
  <w:num w:numId="29" w16cid:durableId="1199198177">
    <w:abstractNumId w:val="14"/>
  </w:num>
  <w:num w:numId="30" w16cid:durableId="1475365707">
    <w:abstractNumId w:val="15"/>
  </w:num>
  <w:num w:numId="31" w16cid:durableId="918909342">
    <w:abstractNumId w:val="23"/>
  </w:num>
  <w:num w:numId="32" w16cid:durableId="1303002545">
    <w:abstractNumId w:val="26"/>
  </w:num>
  <w:num w:numId="33" w16cid:durableId="304434275">
    <w:abstractNumId w:val="10"/>
  </w:num>
  <w:num w:numId="34" w16cid:durableId="1810247609">
    <w:abstractNumId w:val="19"/>
  </w:num>
  <w:num w:numId="35" w16cid:durableId="1011638178">
    <w:abstractNumId w:val="24"/>
  </w:num>
  <w:num w:numId="36" w16cid:durableId="1202061480">
    <w:abstractNumId w:val="29"/>
  </w:num>
  <w:num w:numId="37" w16cid:durableId="5183977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C0"/>
    <w:rsid w:val="00010863"/>
    <w:rsid w:val="0002550B"/>
    <w:rsid w:val="000375ED"/>
    <w:rsid w:val="00074A17"/>
    <w:rsid w:val="000A4F59"/>
    <w:rsid w:val="000E33A8"/>
    <w:rsid w:val="00141A4C"/>
    <w:rsid w:val="00152455"/>
    <w:rsid w:val="001B29CF"/>
    <w:rsid w:val="001D4851"/>
    <w:rsid w:val="001D8502"/>
    <w:rsid w:val="00213A4F"/>
    <w:rsid w:val="00255A10"/>
    <w:rsid w:val="002655DC"/>
    <w:rsid w:val="0028220F"/>
    <w:rsid w:val="002F4571"/>
    <w:rsid w:val="00306BE0"/>
    <w:rsid w:val="00333C36"/>
    <w:rsid w:val="00335C0B"/>
    <w:rsid w:val="003527A3"/>
    <w:rsid w:val="00356C14"/>
    <w:rsid w:val="003D66B8"/>
    <w:rsid w:val="003E1320"/>
    <w:rsid w:val="004205B6"/>
    <w:rsid w:val="00443C11"/>
    <w:rsid w:val="004464C7"/>
    <w:rsid w:val="004D0368"/>
    <w:rsid w:val="00524CC4"/>
    <w:rsid w:val="00540B28"/>
    <w:rsid w:val="005C177D"/>
    <w:rsid w:val="005F3ABD"/>
    <w:rsid w:val="006022F6"/>
    <w:rsid w:val="0061659C"/>
    <w:rsid w:val="00617B26"/>
    <w:rsid w:val="006270A9"/>
    <w:rsid w:val="00640F94"/>
    <w:rsid w:val="00675956"/>
    <w:rsid w:val="00681034"/>
    <w:rsid w:val="00693208"/>
    <w:rsid w:val="006973A3"/>
    <w:rsid w:val="006E4D29"/>
    <w:rsid w:val="006F5829"/>
    <w:rsid w:val="00725852"/>
    <w:rsid w:val="00726AEB"/>
    <w:rsid w:val="00750C69"/>
    <w:rsid w:val="00781C6B"/>
    <w:rsid w:val="007943AC"/>
    <w:rsid w:val="007C2F18"/>
    <w:rsid w:val="007F6C0A"/>
    <w:rsid w:val="00802533"/>
    <w:rsid w:val="00816216"/>
    <w:rsid w:val="00825159"/>
    <w:rsid w:val="00843675"/>
    <w:rsid w:val="00853900"/>
    <w:rsid w:val="0087734B"/>
    <w:rsid w:val="00896203"/>
    <w:rsid w:val="00905C68"/>
    <w:rsid w:val="00951D49"/>
    <w:rsid w:val="00965D26"/>
    <w:rsid w:val="00996D22"/>
    <w:rsid w:val="0099787B"/>
    <w:rsid w:val="009D1D9F"/>
    <w:rsid w:val="009D2B6B"/>
    <w:rsid w:val="009D5933"/>
    <w:rsid w:val="009E266A"/>
    <w:rsid w:val="009E7DC7"/>
    <w:rsid w:val="00A51157"/>
    <w:rsid w:val="00A875A9"/>
    <w:rsid w:val="00AA2CAE"/>
    <w:rsid w:val="00AB40C0"/>
    <w:rsid w:val="00AC2480"/>
    <w:rsid w:val="00B00617"/>
    <w:rsid w:val="00B213FA"/>
    <w:rsid w:val="00B264FA"/>
    <w:rsid w:val="00B3446D"/>
    <w:rsid w:val="00B74781"/>
    <w:rsid w:val="00B82158"/>
    <w:rsid w:val="00B95DDC"/>
    <w:rsid w:val="00BD768D"/>
    <w:rsid w:val="00C61F8E"/>
    <w:rsid w:val="00C82A66"/>
    <w:rsid w:val="00C8486F"/>
    <w:rsid w:val="00CF17F6"/>
    <w:rsid w:val="00D62EC0"/>
    <w:rsid w:val="00DC1911"/>
    <w:rsid w:val="00DD7F8B"/>
    <w:rsid w:val="00E01C21"/>
    <w:rsid w:val="00E16FEF"/>
    <w:rsid w:val="00E611C5"/>
    <w:rsid w:val="00E83E4B"/>
    <w:rsid w:val="00EA62A5"/>
    <w:rsid w:val="00EE69C0"/>
    <w:rsid w:val="00F03993"/>
    <w:rsid w:val="00F365DA"/>
    <w:rsid w:val="00F46D05"/>
    <w:rsid w:val="00F71045"/>
    <w:rsid w:val="00F834D1"/>
    <w:rsid w:val="00FD12A6"/>
    <w:rsid w:val="00FE04C7"/>
    <w:rsid w:val="00FE6033"/>
    <w:rsid w:val="01EFFB25"/>
    <w:rsid w:val="021D6878"/>
    <w:rsid w:val="0347FD27"/>
    <w:rsid w:val="0361B169"/>
    <w:rsid w:val="041C4A66"/>
    <w:rsid w:val="04E3CD88"/>
    <w:rsid w:val="055C09FA"/>
    <w:rsid w:val="05C47BF8"/>
    <w:rsid w:val="05D9CA29"/>
    <w:rsid w:val="05F36EC2"/>
    <w:rsid w:val="065B608F"/>
    <w:rsid w:val="0693E3D4"/>
    <w:rsid w:val="06B96248"/>
    <w:rsid w:val="070C12D1"/>
    <w:rsid w:val="07152358"/>
    <w:rsid w:val="079E6525"/>
    <w:rsid w:val="09042DAC"/>
    <w:rsid w:val="09210E24"/>
    <w:rsid w:val="0926761D"/>
    <w:rsid w:val="09D0F2ED"/>
    <w:rsid w:val="09FCE1FE"/>
    <w:rsid w:val="0ABCDE85"/>
    <w:rsid w:val="0BDF83F4"/>
    <w:rsid w:val="0C571D87"/>
    <w:rsid w:val="0CF20387"/>
    <w:rsid w:val="0D0B6170"/>
    <w:rsid w:val="0D6C3999"/>
    <w:rsid w:val="0DA2A0C4"/>
    <w:rsid w:val="0DC03DC5"/>
    <w:rsid w:val="0DFB577A"/>
    <w:rsid w:val="0F5C2220"/>
    <w:rsid w:val="0FC8C76B"/>
    <w:rsid w:val="0FD8BC96"/>
    <w:rsid w:val="0FE5DF70"/>
    <w:rsid w:val="1112E181"/>
    <w:rsid w:val="11759640"/>
    <w:rsid w:val="117D0C96"/>
    <w:rsid w:val="11CD46D9"/>
    <w:rsid w:val="125035A7"/>
    <w:rsid w:val="127EFD08"/>
    <w:rsid w:val="12CA421D"/>
    <w:rsid w:val="13621358"/>
    <w:rsid w:val="13C21775"/>
    <w:rsid w:val="14016D09"/>
    <w:rsid w:val="143F147B"/>
    <w:rsid w:val="1456DB17"/>
    <w:rsid w:val="14C72F28"/>
    <w:rsid w:val="155E2321"/>
    <w:rsid w:val="15896872"/>
    <w:rsid w:val="15CD139E"/>
    <w:rsid w:val="15EEF9BD"/>
    <w:rsid w:val="1672EF4E"/>
    <w:rsid w:val="16CBF424"/>
    <w:rsid w:val="17627061"/>
    <w:rsid w:val="179C1198"/>
    <w:rsid w:val="17B89059"/>
    <w:rsid w:val="18312465"/>
    <w:rsid w:val="18A709F9"/>
    <w:rsid w:val="19BADA76"/>
    <w:rsid w:val="1ADA03CE"/>
    <w:rsid w:val="1C1C738A"/>
    <w:rsid w:val="1C26772A"/>
    <w:rsid w:val="1C3E0FF7"/>
    <w:rsid w:val="1C671CFD"/>
    <w:rsid w:val="1C88AB47"/>
    <w:rsid w:val="1CB3E008"/>
    <w:rsid w:val="1DA5B28A"/>
    <w:rsid w:val="1E75233C"/>
    <w:rsid w:val="1EAD8302"/>
    <w:rsid w:val="1FF1E286"/>
    <w:rsid w:val="1FFFFB17"/>
    <w:rsid w:val="207F4128"/>
    <w:rsid w:val="2133ACAC"/>
    <w:rsid w:val="2137DA91"/>
    <w:rsid w:val="2191C911"/>
    <w:rsid w:val="21D6EB5B"/>
    <w:rsid w:val="22338139"/>
    <w:rsid w:val="225751A4"/>
    <w:rsid w:val="22D3AAF2"/>
    <w:rsid w:val="234B98CA"/>
    <w:rsid w:val="239CCE43"/>
    <w:rsid w:val="23CF519A"/>
    <w:rsid w:val="23F32205"/>
    <w:rsid w:val="242D5A2C"/>
    <w:rsid w:val="2435B6F4"/>
    <w:rsid w:val="2452B859"/>
    <w:rsid w:val="25389EA4"/>
    <w:rsid w:val="2566E047"/>
    <w:rsid w:val="256B21FB"/>
    <w:rsid w:val="2596A6CA"/>
    <w:rsid w:val="25A09D5E"/>
    <w:rsid w:val="25FD2B22"/>
    <w:rsid w:val="260B4BB4"/>
    <w:rsid w:val="26E9F698"/>
    <w:rsid w:val="27DABDBB"/>
    <w:rsid w:val="285A6E21"/>
    <w:rsid w:val="285CECC4"/>
    <w:rsid w:val="28B3D533"/>
    <w:rsid w:val="28DC1894"/>
    <w:rsid w:val="291D6E02"/>
    <w:rsid w:val="297BA803"/>
    <w:rsid w:val="2A2260A8"/>
    <w:rsid w:val="2A6D2DAC"/>
    <w:rsid w:val="2AA4F878"/>
    <w:rsid w:val="2AA8F487"/>
    <w:rsid w:val="2ABEACBA"/>
    <w:rsid w:val="2B21050F"/>
    <w:rsid w:val="2B7A8C0C"/>
    <w:rsid w:val="2B85A6E8"/>
    <w:rsid w:val="2B861281"/>
    <w:rsid w:val="2B86D677"/>
    <w:rsid w:val="2BE89A56"/>
    <w:rsid w:val="2C5A7D1B"/>
    <w:rsid w:val="2CB1D56B"/>
    <w:rsid w:val="2CE42D90"/>
    <w:rsid w:val="2D2959DB"/>
    <w:rsid w:val="2DABAF43"/>
    <w:rsid w:val="2E03B0B4"/>
    <w:rsid w:val="2E9CE927"/>
    <w:rsid w:val="2EA9024B"/>
    <w:rsid w:val="3044D2AC"/>
    <w:rsid w:val="30D58641"/>
    <w:rsid w:val="3112FF3E"/>
    <w:rsid w:val="316756A2"/>
    <w:rsid w:val="317F3745"/>
    <w:rsid w:val="31CAD54E"/>
    <w:rsid w:val="31E0A30D"/>
    <w:rsid w:val="32F283A4"/>
    <w:rsid w:val="332C8A6F"/>
    <w:rsid w:val="33E76CBB"/>
    <w:rsid w:val="34383284"/>
    <w:rsid w:val="351FC8CC"/>
    <w:rsid w:val="3553E39C"/>
    <w:rsid w:val="3589334B"/>
    <w:rsid w:val="360DB835"/>
    <w:rsid w:val="364B5287"/>
    <w:rsid w:val="36B41430"/>
    <w:rsid w:val="36DA818D"/>
    <w:rsid w:val="36DC8307"/>
    <w:rsid w:val="3723F53B"/>
    <w:rsid w:val="37D67688"/>
    <w:rsid w:val="37DF410C"/>
    <w:rsid w:val="37FEDD6E"/>
    <w:rsid w:val="392C75D5"/>
    <w:rsid w:val="39D92391"/>
    <w:rsid w:val="39DF7CE1"/>
    <w:rsid w:val="39EE1970"/>
    <w:rsid w:val="3A602FB7"/>
    <w:rsid w:val="3B3BE11E"/>
    <w:rsid w:val="3B70B382"/>
    <w:rsid w:val="3C2DF032"/>
    <w:rsid w:val="3C3FCD19"/>
    <w:rsid w:val="3C6086DA"/>
    <w:rsid w:val="3C6C02C6"/>
    <w:rsid w:val="3CD0CC63"/>
    <w:rsid w:val="3D3F8899"/>
    <w:rsid w:val="3E2CB14D"/>
    <w:rsid w:val="3EBDF158"/>
    <w:rsid w:val="3F6590F4"/>
    <w:rsid w:val="3F743713"/>
    <w:rsid w:val="3F88A8B2"/>
    <w:rsid w:val="41251FA7"/>
    <w:rsid w:val="416BA39E"/>
    <w:rsid w:val="4203BD9E"/>
    <w:rsid w:val="436034E3"/>
    <w:rsid w:val="4400726E"/>
    <w:rsid w:val="45C81CF7"/>
    <w:rsid w:val="45C9F6B7"/>
    <w:rsid w:val="47099307"/>
    <w:rsid w:val="474D83E8"/>
    <w:rsid w:val="477BCE36"/>
    <w:rsid w:val="482258A8"/>
    <w:rsid w:val="483C6F14"/>
    <w:rsid w:val="48A19D04"/>
    <w:rsid w:val="48AC94A3"/>
    <w:rsid w:val="48B6B327"/>
    <w:rsid w:val="492AD532"/>
    <w:rsid w:val="4A486504"/>
    <w:rsid w:val="4A6708D2"/>
    <w:rsid w:val="4AD428D2"/>
    <w:rsid w:val="4AEE43B5"/>
    <w:rsid w:val="4B3A8FB7"/>
    <w:rsid w:val="4C306FCB"/>
    <w:rsid w:val="4C7BD0AB"/>
    <w:rsid w:val="4C85A46F"/>
    <w:rsid w:val="4C987C53"/>
    <w:rsid w:val="4CCC487F"/>
    <w:rsid w:val="4CF3216D"/>
    <w:rsid w:val="4D2ED5A3"/>
    <w:rsid w:val="4E1060A5"/>
    <w:rsid w:val="4E438E12"/>
    <w:rsid w:val="4EAC24ED"/>
    <w:rsid w:val="4EC91849"/>
    <w:rsid w:val="4F35703D"/>
    <w:rsid w:val="50027646"/>
    <w:rsid w:val="50649BF0"/>
    <w:rsid w:val="50667665"/>
    <w:rsid w:val="51819327"/>
    <w:rsid w:val="5201DFC6"/>
    <w:rsid w:val="525CCE0B"/>
    <w:rsid w:val="531889FF"/>
    <w:rsid w:val="531D6388"/>
    <w:rsid w:val="535EBD23"/>
    <w:rsid w:val="53BEDA0D"/>
    <w:rsid w:val="548592B5"/>
    <w:rsid w:val="54B7E2F5"/>
    <w:rsid w:val="557C0DD2"/>
    <w:rsid w:val="55E9345F"/>
    <w:rsid w:val="55F12CF7"/>
    <w:rsid w:val="5610FE56"/>
    <w:rsid w:val="5615FB86"/>
    <w:rsid w:val="56FA76DE"/>
    <w:rsid w:val="57102F11"/>
    <w:rsid w:val="57A675C3"/>
    <w:rsid w:val="57DC2BF0"/>
    <w:rsid w:val="58E86CF5"/>
    <w:rsid w:val="59422F66"/>
    <w:rsid w:val="59F650C5"/>
    <w:rsid w:val="59FD319A"/>
    <w:rsid w:val="5A3E053C"/>
    <w:rsid w:val="5AC6F5BD"/>
    <w:rsid w:val="5ACA50C8"/>
    <w:rsid w:val="5B922126"/>
    <w:rsid w:val="5BCC14D0"/>
    <w:rsid w:val="5C3E8E91"/>
    <w:rsid w:val="5CA64216"/>
    <w:rsid w:val="5CD4F3C5"/>
    <w:rsid w:val="5CE2E555"/>
    <w:rsid w:val="5D0E1441"/>
    <w:rsid w:val="5DE3167F"/>
    <w:rsid w:val="5E00DB31"/>
    <w:rsid w:val="5EEC2730"/>
    <w:rsid w:val="5F402EB6"/>
    <w:rsid w:val="5F768273"/>
    <w:rsid w:val="5F774957"/>
    <w:rsid w:val="5FE609A1"/>
    <w:rsid w:val="600C9487"/>
    <w:rsid w:val="60BC8F7B"/>
    <w:rsid w:val="60FC9FBE"/>
    <w:rsid w:val="61119251"/>
    <w:rsid w:val="6112BB65"/>
    <w:rsid w:val="6271CE78"/>
    <w:rsid w:val="633F756B"/>
    <w:rsid w:val="6438F45B"/>
    <w:rsid w:val="64A82023"/>
    <w:rsid w:val="64FEB690"/>
    <w:rsid w:val="659B8498"/>
    <w:rsid w:val="65ADD327"/>
    <w:rsid w:val="65ECAC8D"/>
    <w:rsid w:val="6643F084"/>
    <w:rsid w:val="6648E09B"/>
    <w:rsid w:val="669A86F1"/>
    <w:rsid w:val="679D0F90"/>
    <w:rsid w:val="67D12C32"/>
    <w:rsid w:val="68365752"/>
    <w:rsid w:val="6895E6FB"/>
    <w:rsid w:val="68BD851D"/>
    <w:rsid w:val="68CF4415"/>
    <w:rsid w:val="69A4FB7B"/>
    <w:rsid w:val="6A31B75C"/>
    <w:rsid w:val="6A4A5A63"/>
    <w:rsid w:val="6BB54E36"/>
    <w:rsid w:val="6C07C517"/>
    <w:rsid w:val="6D1F81D0"/>
    <w:rsid w:val="6D29102F"/>
    <w:rsid w:val="6D5234CE"/>
    <w:rsid w:val="6DECE81E"/>
    <w:rsid w:val="6F5A4DAD"/>
    <w:rsid w:val="6FC1611D"/>
    <w:rsid w:val="70BE8BE0"/>
    <w:rsid w:val="70CA43DF"/>
    <w:rsid w:val="71DB3C58"/>
    <w:rsid w:val="72DD17B5"/>
    <w:rsid w:val="7328B118"/>
    <w:rsid w:val="73624699"/>
    <w:rsid w:val="73AF024F"/>
    <w:rsid w:val="767B40DA"/>
    <w:rsid w:val="770BCA17"/>
    <w:rsid w:val="770F1CE3"/>
    <w:rsid w:val="771B3272"/>
    <w:rsid w:val="774D50F3"/>
    <w:rsid w:val="77EFC974"/>
    <w:rsid w:val="78743F83"/>
    <w:rsid w:val="78BD4198"/>
    <w:rsid w:val="793AB586"/>
    <w:rsid w:val="79EC4B2F"/>
    <w:rsid w:val="7B290A89"/>
    <w:rsid w:val="7B2BBF09"/>
    <w:rsid w:val="7B81A6B3"/>
    <w:rsid w:val="7BBF3A15"/>
    <w:rsid w:val="7BCE60E9"/>
    <w:rsid w:val="7D1390E8"/>
    <w:rsid w:val="7D5B0A76"/>
    <w:rsid w:val="7E81B4A0"/>
    <w:rsid w:val="7E9E3439"/>
    <w:rsid w:val="7F6A0C56"/>
    <w:rsid w:val="7FE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1C359"/>
  <w15:chartTrackingRefBased/>
  <w15:docId w15:val="{FCA55745-5058-4BDC-9285-D19299F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978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D1D9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D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74e2dcb6ef934912" /><Relationship Type="http://schemas.openxmlformats.org/officeDocument/2006/relationships/hyperlink" Target="https://github.com/DIVAKAR-REDDY-VARUGU" TargetMode="External" Id="R9a99922c5ad4468a" /><Relationship Type="http://schemas.openxmlformats.org/officeDocument/2006/relationships/hyperlink" Target="https://www.hackerrank.com/DivakarReddy7?hr_r=1" TargetMode="External" Id="R0dacd25f3a4c4ea2" /><Relationship Type="http://schemas.openxmlformats.org/officeDocument/2006/relationships/hyperlink" Target="https://www.linkedin.com/in/varugu-divakar-reddy-573a93214/" TargetMode="External" Id="R365dab6c9f174c73" /><Relationship Type="http://schemas.openxmlformats.org/officeDocument/2006/relationships/hyperlink" Target="https://docs.google.com/document/d/1deLe1lcK4NUGlrIxkrxTB-X1e87IsCCPEfEKc6XUrG8/edit" TargetMode="External" Id="R1173d1fec3c64b14" /><Relationship Type="http://schemas.openxmlformats.org/officeDocument/2006/relationships/hyperlink" Target="https://docs.google.com/document/d/1kWSX7eTjtlRWTEIlAF76H-byt8QvKZjg8fUEVW_nysY/edit" TargetMode="External" Id="R7d244e11b4c1424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6D61-2F40-4986-A01E-CCC2612952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tf02918880_win32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VARUGU DIVAKAR REDDY</lastModifiedBy>
  <revision>39</revision>
  <dcterms:created xsi:type="dcterms:W3CDTF">2022-08-19T20:32:00.0000000Z</dcterms:created>
  <dcterms:modified xsi:type="dcterms:W3CDTF">2023-10-22T04:29:08.1802596Z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fdd34d9f06c61bee8e5a98c1b3026bb1b7b8196316c7684f60ddc9d9d3580dd6</vt:lpwstr>
  </property>
</Properties>
</file>